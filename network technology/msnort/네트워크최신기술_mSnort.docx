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맑은 고딕" w:eastAsia="맑은 고딕" w:hAnsi="맑은 고딕"/>
          <w:color w:val="595959" w:themeColor="text1" w:themeTint="A6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16"/>
        </w:rPr>
      </w:sdtEndPr>
      <w:sdtContent>
        <w:p w:rsidR="00E3637E" w:rsidRDefault="001978AE" w:rsidP="00E3637E">
          <w:pPr>
            <w:pStyle w:val="ab"/>
            <w:rPr>
              <w:rFonts w:ascii="맑은 고딕" w:eastAsia="맑은 고딕" w:hAnsi="맑은 고딕"/>
              <w:sz w:val="16"/>
            </w:rPr>
          </w:pPr>
          <w:r w:rsidRPr="00014D3E">
            <w:rPr>
              <w:rFonts w:ascii="맑은 고딕" w:eastAsia="맑은 고딕" w:hAnsi="맑은 고딕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7EBBC6CC" wp14:editId="04C674A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5987415</wp:posOffset>
                    </wp:positionV>
                    <wp:extent cx="3943350" cy="265176"/>
                    <wp:effectExtent l="0" t="0" r="0" b="381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09D" w:rsidRPr="00014D3E" w:rsidRDefault="00844BBB">
                                <w:pPr>
                                  <w:pStyle w:val="a6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</w:rPr>
                                    <w:alias w:val="이름"/>
                                    <w:tag w:val=""/>
                                    <w:id w:val="1923375799"/>
                                    <w:placeholder>
                                      <w:docPart w:val="F35FF896684141BDBB9C7C5226383C9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637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컴</w:t>
                                    </w:r>
                                    <w:r w:rsidR="00E3637E">
                                      <w:rPr>
                                        <w:rFonts w:ascii="맑은 고딕" w:eastAsia="맑은 고딕" w:hAnsi="맑은 고딕"/>
                                      </w:rPr>
                                      <w:t>퓨터공학부</w:t>
                                    </w:r>
                                  </w:sdtContent>
                                </w:sdt>
                                <w:r w:rsidR="001978AE" w:rsidRPr="00014D3E">
                                  <w:rPr>
                                    <w:rFonts w:ascii="맑은 고딕" w:eastAsia="맑은 고딕" w:hAnsi="맑은 고딕"/>
                                    <w:lang w:val="ko-K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</w:rPr>
                                    <w:alias w:val="강의 제목"/>
                                    <w:tag w:val=""/>
                                    <w:id w:val="1730038345"/>
                                    <w:placeholder>
                                      <w:docPart w:val="FA62C69D03A640BDA27A8132DBC0750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637E">
                                      <w:rPr>
                                        <w:rFonts w:ascii="맑은 고딕" w:eastAsia="맑은 고딕" w:hAnsi="맑은 고딕"/>
                                      </w:rPr>
                                      <w:t>20123434</w:t>
                                    </w:r>
                                  </w:sdtContent>
                                </w:sdt>
                                <w:r w:rsidR="001978AE" w:rsidRPr="00014D3E">
                                  <w:rPr>
                                    <w:rFonts w:ascii="맑은 고딕" w:eastAsia="맑은 고딕" w:hAnsi="맑은 고딕"/>
                                    <w:lang w:val="ko-KR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</w:rPr>
                                    <w:alias w:val="날짜"/>
                                    <w:tag w:val=""/>
                                    <w:id w:val="601699740"/>
                                    <w:placeholder>
                                      <w:docPart w:val="789CC3373DF946BF8F7EEA1F4FF9F98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637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황</w:t>
                                    </w:r>
                                    <w:r w:rsidR="00E3637E">
                                      <w:rPr>
                                        <w:rFonts w:ascii="맑은 고딕" w:eastAsia="맑은 고딕" w:hAnsi="맑은 고딕"/>
                                      </w:rPr>
                                      <w:t>정</w:t>
                                    </w:r>
                                    <w:r w:rsidR="00E3637E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BBC6CC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0" o:spid="_x0000_s1026" type="#_x0000_t202" style="position:absolute;margin-left:0;margin-top:471.45pt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TxlAIAAGQ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" o:allowoverlap="f" filled="f" stroked="f" strokeweight=".5pt">
                    <v:textbox style="mso-fit-shape-to-text:t" inset="0,,0">
                      <w:txbxContent>
                        <w:p w:rsidR="00C9709D" w:rsidRPr="00014D3E" w:rsidRDefault="00844BBB">
                          <w:pPr>
                            <w:pStyle w:val="a6"/>
                            <w:rPr>
                              <w:rFonts w:ascii="맑은 고딕" w:eastAsia="맑은 고딕" w:hAnsi="맑은 고딕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</w:rPr>
                              <w:alias w:val="이름"/>
                              <w:tag w:val=""/>
                              <w:id w:val="1923375799"/>
                              <w:placeholder>
                                <w:docPart w:val="F35FF896684141BDBB9C7C5226383C9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637E">
                                <w:rPr>
                                  <w:rFonts w:ascii="맑은 고딕" w:eastAsia="맑은 고딕" w:hAnsi="맑은 고딕" w:hint="eastAsia"/>
                                </w:rPr>
                                <w:t>컴</w:t>
                              </w:r>
                              <w:r w:rsidR="00E3637E">
                                <w:rPr>
                                  <w:rFonts w:ascii="맑은 고딕" w:eastAsia="맑은 고딕" w:hAnsi="맑은 고딕"/>
                                </w:rPr>
                                <w:t>퓨터공학부</w:t>
                              </w:r>
                            </w:sdtContent>
                          </w:sdt>
                          <w:r w:rsidR="001978AE" w:rsidRPr="00014D3E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맑은 고딕" w:eastAsia="맑은 고딕" w:hAnsi="맑은 고딕"/>
                              </w:rPr>
                              <w:alias w:val="강의 제목"/>
                              <w:tag w:val=""/>
                              <w:id w:val="1730038345"/>
                              <w:placeholder>
                                <w:docPart w:val="FA62C69D03A640BDA27A8132DBC0750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3637E">
                                <w:rPr>
                                  <w:rFonts w:ascii="맑은 고딕" w:eastAsia="맑은 고딕" w:hAnsi="맑은 고딕"/>
                                </w:rPr>
                                <w:t>20123434</w:t>
                              </w:r>
                            </w:sdtContent>
                          </w:sdt>
                          <w:r w:rsidR="001978AE" w:rsidRPr="00014D3E">
                            <w:rPr>
                              <w:rFonts w:ascii="맑은 고딕" w:eastAsia="맑은 고딕" w:hAnsi="맑은 고딕"/>
                              <w:lang w:val="ko-KR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맑은 고딕" w:eastAsia="맑은 고딕" w:hAnsi="맑은 고딕"/>
                              </w:rPr>
                              <w:alias w:val="날짜"/>
                              <w:tag w:val=""/>
                              <w:id w:val="601699740"/>
                              <w:placeholder>
                                <w:docPart w:val="789CC3373DF946BF8F7EEA1F4FF9F98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637E">
                                <w:rPr>
                                  <w:rFonts w:ascii="맑은 고딕" w:eastAsia="맑은 고딕" w:hAnsi="맑은 고딕" w:hint="eastAsia"/>
                                </w:rPr>
                                <w:t>황</w:t>
                              </w:r>
                              <w:r w:rsidR="00E3637E">
                                <w:rPr>
                                  <w:rFonts w:ascii="맑은 고딕" w:eastAsia="맑은 고딕" w:hAnsi="맑은 고딕"/>
                                </w:rPr>
                                <w:t>정</w:t>
                              </w:r>
                              <w:r w:rsidR="00E3637E">
                                <w:rPr>
                                  <w:rFonts w:ascii="맑은 고딕" w:eastAsia="맑은 고딕" w:hAnsi="맑은 고딕" w:hint="eastAsia"/>
                                </w:rPr>
                                <w:t>담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3637E" w:rsidRPr="00014D3E">
            <w:rPr>
              <w:rFonts w:ascii="맑은 고딕" w:eastAsia="맑은 고딕" w:hAnsi="맑은 고딕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C74E2FC" wp14:editId="3B34B49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1682005</wp:posOffset>
                    </wp:positionV>
                    <wp:extent cx="3943350" cy="1325880"/>
                    <wp:effectExtent l="0" t="0" r="0" b="5080"/>
                    <wp:wrapSquare wrapText="bothSides"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맑은 고딕" w:eastAsia="맑은 고딕" w:hAnsi="맑은 고딕"/>
                                  </w:rPr>
                                  <w:alias w:val="제목"/>
                                  <w:tag w:val=""/>
                                  <w:id w:val="61626589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9709D" w:rsidRPr="00014D3E" w:rsidRDefault="00E3637E">
                                    <w:pPr>
                                      <w:pStyle w:val="a8"/>
                                      <w:rPr>
                                        <w:rFonts w:ascii="맑은 고딕" w:eastAsia="맑은 고딕" w:hAnsi="맑은 고딕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[   </w:t>
                                    </w:r>
                                    <w:r w:rsidR="008432F4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네</w:t>
                                    </w:r>
                                    <w:r w:rsidR="008432F4">
                                      <w:rPr>
                                        <w:rFonts w:ascii="맑은 고딕" w:eastAsia="맑은 고딕" w:hAnsi="맑은 고딕"/>
                                      </w:rPr>
                                      <w:t>트워크</w:t>
                                    </w:r>
                                    <w:proofErr w:type="gramEnd"/>
                                    <w:r w:rsidR="008432F4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 xml:space="preserve"> 최</w:t>
                                    </w:r>
                                    <w:r w:rsidR="008432F4">
                                      <w:rPr>
                                        <w:rFonts w:ascii="맑은 고딕" w:eastAsia="맑은 고딕" w:hAnsi="맑은 고딕"/>
                                      </w:rPr>
                                      <w:t>신기</w:t>
                                    </w:r>
                                    <w:r w:rsidR="008432F4">
                                      <w:rPr>
                                        <w:rFonts w:ascii="맑은 고딕" w:eastAsia="맑은 고딕" w:hAnsi="맑은 고딕" w:hint="eastAsia"/>
                                      </w:rPr>
                                      <w:t>술</w:t>
                                    </w:r>
                                    <w:r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  ]</w:t>
                                    </w:r>
                                  </w:p>
                                </w:sdtContent>
                              </w:sdt>
                              <w:p w:rsidR="00C9709D" w:rsidRPr="00014D3E" w:rsidRDefault="00844BBB">
                                <w:pPr>
                                  <w:pStyle w:val="a9"/>
                                  <w:rPr>
                                    <w:rFonts w:ascii="맑은 고딕" w:eastAsia="맑은 고딕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</w:rPr>
                                    <w:alias w:val="부제"/>
                                    <w:tag w:val=""/>
                                    <w:id w:val="173426543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2736"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[    </w:t>
                                    </w:r>
                                    <w:r w:rsidR="008432F4">
                                      <w:rPr>
                                        <w:rFonts w:ascii="맑은 고딕" w:eastAsia="맑은 고딕" w:hAnsi="맑은 고딕"/>
                                      </w:rPr>
                                      <w:t>MSNORT</w:t>
                                    </w:r>
                                    <w:r w:rsidR="00E3637E">
                                      <w:rPr>
                                        <w:rFonts w:ascii="맑은 고딕" w:eastAsia="맑은 고딕" w:hAnsi="맑은 고딕"/>
                                      </w:rPr>
                                      <w:t xml:space="preserve">    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74E2FC" id="텍스트 상자 21" o:spid="_x0000_s1027" type="#_x0000_t202" style="position:absolute;margin-left:0;margin-top:132.45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</w:rPr>
                            <w:alias w:val="제목"/>
                            <w:tag w:val=""/>
                            <w:id w:val="61626589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9709D" w:rsidRPr="00014D3E" w:rsidRDefault="00E3637E">
                              <w:pPr>
                                <w:pStyle w:val="a8"/>
                                <w:rPr>
                                  <w:rFonts w:ascii="맑은 고딕" w:eastAsia="맑은 고딕" w:hAnsi="맑은 고딕"/>
                                </w:rPr>
                              </w:pPr>
                              <w:proofErr w:type="gramStart"/>
                              <w:r>
                                <w:rPr>
                                  <w:rFonts w:ascii="맑은 고딕" w:eastAsia="맑은 고딕" w:hAnsi="맑은 고딕"/>
                                </w:rPr>
                                <w:t xml:space="preserve">[   </w:t>
                              </w:r>
                              <w:r w:rsidR="008432F4">
                                <w:rPr>
                                  <w:rFonts w:ascii="맑은 고딕" w:eastAsia="맑은 고딕" w:hAnsi="맑은 고딕" w:hint="eastAsia"/>
                                </w:rPr>
                                <w:t>네</w:t>
                              </w:r>
                              <w:r w:rsidR="008432F4">
                                <w:rPr>
                                  <w:rFonts w:ascii="맑은 고딕" w:eastAsia="맑은 고딕" w:hAnsi="맑은 고딕"/>
                                </w:rPr>
                                <w:t>트워크</w:t>
                              </w:r>
                              <w:proofErr w:type="gramEnd"/>
                              <w:r w:rsidR="008432F4">
                                <w:rPr>
                                  <w:rFonts w:ascii="맑은 고딕" w:eastAsia="맑은 고딕" w:hAnsi="맑은 고딕" w:hint="eastAsia"/>
                                </w:rPr>
                                <w:t xml:space="preserve"> 최</w:t>
                              </w:r>
                              <w:r w:rsidR="008432F4">
                                <w:rPr>
                                  <w:rFonts w:ascii="맑은 고딕" w:eastAsia="맑은 고딕" w:hAnsi="맑은 고딕"/>
                                </w:rPr>
                                <w:t>신기</w:t>
                              </w:r>
                              <w:r w:rsidR="008432F4">
                                <w:rPr>
                                  <w:rFonts w:ascii="맑은 고딕" w:eastAsia="맑은 고딕" w:hAnsi="맑은 고딕" w:hint="eastAsia"/>
                                </w:rPr>
                                <w:t>술</w:t>
                              </w:r>
                              <w:r>
                                <w:rPr>
                                  <w:rFonts w:ascii="맑은 고딕" w:eastAsia="맑은 고딕" w:hAnsi="맑은 고딕"/>
                                </w:rPr>
                                <w:t xml:space="preserve">   ]</w:t>
                              </w:r>
                            </w:p>
                          </w:sdtContent>
                        </w:sdt>
                        <w:p w:rsidR="00C9709D" w:rsidRPr="00014D3E" w:rsidRDefault="00844BBB">
                          <w:pPr>
                            <w:pStyle w:val="a9"/>
                            <w:rPr>
                              <w:rFonts w:ascii="맑은 고딕" w:eastAsia="맑은 고딕" w:hAnsi="맑은 고딕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</w:rPr>
                              <w:alias w:val="부제"/>
                              <w:tag w:val=""/>
                              <w:id w:val="173426543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12736">
                                <w:rPr>
                                  <w:rFonts w:ascii="맑은 고딕" w:eastAsia="맑은 고딕" w:hAnsi="맑은 고딕"/>
                                </w:rPr>
                                <w:t xml:space="preserve">[    </w:t>
                              </w:r>
                              <w:r w:rsidR="008432F4">
                                <w:rPr>
                                  <w:rFonts w:ascii="맑은 고딕" w:eastAsia="맑은 고딕" w:hAnsi="맑은 고딕"/>
                                </w:rPr>
                                <w:t>MSNORT</w:t>
                              </w:r>
                              <w:r w:rsidR="00E3637E">
                                <w:rPr>
                                  <w:rFonts w:ascii="맑은 고딕" w:eastAsia="맑은 고딕" w:hAnsi="맑은 고딕"/>
                                </w:rPr>
                                <w:t xml:space="preserve">    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F05A54" w:rsidRDefault="00F05A54" w:rsidP="00E3637E">
      <w:pPr>
        <w:pStyle w:val="ab"/>
        <w:rPr>
          <w:rFonts w:ascii="맑은 고딕" w:eastAsia="맑은 고딕" w:hAnsi="맑은 고딕"/>
          <w:sz w:val="16"/>
        </w:rPr>
      </w:pPr>
    </w:p>
    <w:p w:rsidR="00CA6253" w:rsidRDefault="00F05A54" w:rsidP="00F05A54">
      <w:pPr>
        <w:pStyle w:val="ab"/>
        <w:jc w:val="center"/>
        <w:rPr>
          <w:rFonts w:ascii="맑은 고딕" w:eastAsia="맑은 고딕" w:hAnsi="맑은 고딕"/>
        </w:rPr>
      </w:pPr>
      <w:proofErr w:type="gramStart"/>
      <w:r w:rsidRPr="00F05A54">
        <w:rPr>
          <w:rFonts w:ascii="맑은 고딕" w:eastAsia="맑은 고딕" w:hAnsi="맑은 고딕" w:hint="eastAsia"/>
        </w:rPr>
        <w:t xml:space="preserve">제출일 </w:t>
      </w:r>
      <w:r w:rsidRPr="00F05A54">
        <w:rPr>
          <w:rFonts w:ascii="맑은 고딕" w:eastAsia="맑은 고딕" w:hAnsi="맑은 고딕"/>
        </w:rPr>
        <w:t>:</w:t>
      </w:r>
      <w:proofErr w:type="gramEnd"/>
      <w:r w:rsidRPr="00F05A54">
        <w:rPr>
          <w:rFonts w:ascii="맑은 고딕" w:eastAsia="맑은 고딕" w:hAnsi="맑은 고딕"/>
        </w:rPr>
        <w:t xml:space="preserve"> </w:t>
      </w:r>
      <w:r w:rsidRPr="00F05A54">
        <w:rPr>
          <w:rFonts w:ascii="맑은 고딕" w:eastAsia="맑은 고딕" w:hAnsi="맑은 고딕" w:hint="eastAsia"/>
        </w:rPr>
        <w:t>2015.</w:t>
      </w:r>
      <w:r w:rsidRPr="00F05A54">
        <w:rPr>
          <w:rFonts w:ascii="맑은 고딕" w:eastAsia="맑은 고딕" w:hAnsi="맑은 고딕"/>
        </w:rPr>
        <w:t>0</w:t>
      </w:r>
      <w:r w:rsidR="008432F4">
        <w:rPr>
          <w:rFonts w:ascii="맑은 고딕" w:eastAsia="맑은 고딕" w:hAnsi="맑은 고딕"/>
        </w:rPr>
        <w:t>5</w:t>
      </w:r>
      <w:r w:rsidRPr="00F05A54">
        <w:rPr>
          <w:rFonts w:ascii="맑은 고딕" w:eastAsia="맑은 고딕" w:hAnsi="맑은 고딕"/>
        </w:rPr>
        <w:t>.</w:t>
      </w:r>
      <w:r w:rsidR="008432F4">
        <w:rPr>
          <w:rFonts w:ascii="맑은 고딕" w:eastAsia="맑은 고딕" w:hAnsi="맑은 고딕"/>
        </w:rPr>
        <w:t>6</w:t>
      </w:r>
    </w:p>
    <w:p w:rsidR="00CA6253" w:rsidRDefault="00CA6253">
      <w:pPr>
        <w:rPr>
          <w:rFonts w:ascii="맑은 고딕" w:eastAsia="맑은 고딕" w:hAnsi="맑은 고딕"/>
          <w:color w:val="auto"/>
        </w:rPr>
      </w:pPr>
      <w:r>
        <w:rPr>
          <w:rFonts w:ascii="맑은 고딕" w:eastAsia="맑은 고딕" w:hAnsi="맑은 고딕"/>
        </w:rPr>
        <w:br w:type="page"/>
      </w:r>
    </w:p>
    <w:p w:rsidR="00873711" w:rsidRPr="00445B45" w:rsidRDefault="00873711" w:rsidP="00CA6253">
      <w:pPr>
        <w:pStyle w:val="ab"/>
        <w:rPr>
          <w:rFonts w:ascii="맑은 고딕" w:eastAsia="맑은 고딕" w:hAnsi="맑은 고딕"/>
          <w:noProof/>
          <w:sz w:val="30"/>
          <w:szCs w:val="30"/>
        </w:rPr>
      </w:pPr>
      <w:r w:rsidRPr="00445B45">
        <w:rPr>
          <w:rFonts w:ascii="맑은 고딕" w:eastAsia="맑은 고딕" w:hAnsi="맑은 고딕" w:hint="eastAsia"/>
          <w:noProof/>
          <w:sz w:val="30"/>
          <w:szCs w:val="30"/>
        </w:rPr>
        <w:lastRenderedPageBreak/>
        <w:t>과제 요구사항</w:t>
      </w:r>
    </w:p>
    <w:p w:rsidR="006E1BD4" w:rsidRDefault="00873711" w:rsidP="00CA6253">
      <w:pPr>
        <w:pStyle w:val="ab"/>
        <w:rPr>
          <w:rFonts w:ascii="맑은 고딕" w:eastAsia="맑은 고딕" w:hAnsi="맑은 고딕" w:hint="eastAsia"/>
          <w:noProof/>
          <w:sz w:val="22"/>
          <w:szCs w:val="22"/>
        </w:rPr>
      </w:pPr>
      <w:r w:rsidRPr="003D3A7C">
        <w:rPr>
          <w:rFonts w:ascii="맑은 고딕" w:eastAsia="맑은 고딕" w:hAnsi="맑은 고딕" w:hint="eastAsia"/>
          <w:noProof/>
          <w:sz w:val="22"/>
          <w:szCs w:val="22"/>
        </w:rPr>
        <w:t>1</w:t>
      </w:r>
      <w:r w:rsidRPr="003D3A7C">
        <w:rPr>
          <w:rFonts w:ascii="맑은 고딕" w:eastAsia="맑은 고딕" w:hAnsi="맑은 고딕"/>
          <w:noProof/>
          <w:sz w:val="22"/>
          <w:szCs w:val="22"/>
        </w:rPr>
        <w:t>.</w:t>
      </w:r>
      <w:r w:rsidRPr="003D3A7C">
        <w:rPr>
          <w:rFonts w:ascii="맑은 고딕" w:eastAsia="맑은 고딕" w:hAnsi="맑은 고딕" w:hint="eastAsia"/>
          <w:noProof/>
          <w:sz w:val="22"/>
          <w:szCs w:val="22"/>
        </w:rPr>
        <w:t xml:space="preserve"> </w:t>
      </w:r>
      <w:r w:rsidRPr="003D3A7C">
        <w:rPr>
          <w:rFonts w:ascii="맑은 고딕" w:eastAsia="맑은 고딕" w:hAnsi="맑은 고딕"/>
          <w:noProof/>
          <w:sz w:val="22"/>
          <w:szCs w:val="22"/>
        </w:rPr>
        <w:t xml:space="preserve">TCP </w:t>
      </w:r>
      <w:r w:rsidRPr="003D3A7C">
        <w:rPr>
          <w:rFonts w:ascii="맑은 고딕" w:eastAsia="맑은 고딕" w:hAnsi="맑은 고딕" w:hint="eastAsia"/>
          <w:noProof/>
          <w:sz w:val="22"/>
          <w:szCs w:val="22"/>
        </w:rPr>
        <w:t>트래픽만 출력되도록 한다</w:t>
      </w:r>
      <w:r w:rsidR="00445B45" w:rsidRPr="003D3A7C">
        <w:rPr>
          <w:rFonts w:ascii="맑은 고딕" w:eastAsia="맑은 고딕" w:hAnsi="맑은 고딕" w:hint="eastAsia"/>
          <w:noProof/>
          <w:sz w:val="22"/>
          <w:szCs w:val="22"/>
        </w:rPr>
        <w:t xml:space="preserve"> </w:t>
      </w:r>
      <w:r w:rsidR="00445B45" w:rsidRPr="003D3A7C">
        <w:rPr>
          <w:rFonts w:ascii="맑은 고딕" w:eastAsia="맑은 고딕" w:hAnsi="맑은 고딕"/>
          <w:noProof/>
          <w:sz w:val="22"/>
          <w:szCs w:val="22"/>
        </w:rPr>
        <w:sym w:font="Wingdings" w:char="F0E0"/>
      </w:r>
      <w:r w:rsidR="00445B45" w:rsidRPr="003D3A7C">
        <w:rPr>
          <w:rFonts w:ascii="맑은 고딕" w:eastAsia="맑은 고딕" w:hAnsi="맑은 고딕"/>
          <w:noProof/>
          <w:sz w:val="22"/>
          <w:szCs w:val="22"/>
        </w:rPr>
        <w:t xml:space="preserve"> mSnort.c</w:t>
      </w:r>
      <w:r w:rsidR="00445B45" w:rsidRPr="003D3A7C">
        <w:rPr>
          <w:rFonts w:ascii="맑은 고딕" w:eastAsia="맑은 고딕" w:hAnsi="맑은 고딕" w:hint="eastAsia"/>
          <w:noProof/>
          <w:sz w:val="22"/>
          <w:szCs w:val="22"/>
        </w:rPr>
        <w:t xml:space="preserve">의 </w:t>
      </w:r>
      <w:r w:rsidR="00445B45" w:rsidRPr="003D3A7C">
        <w:rPr>
          <w:rFonts w:ascii="맑은 고딕" w:eastAsia="맑은 고딕" w:hAnsi="맑은 고딕"/>
          <w:noProof/>
          <w:sz w:val="22"/>
          <w:szCs w:val="22"/>
        </w:rPr>
        <w:t xml:space="preserve">int filter(mPacket_t *p) </w:t>
      </w:r>
      <w:r w:rsidR="00445B45" w:rsidRPr="003D3A7C">
        <w:rPr>
          <w:rFonts w:ascii="맑은 고딕" w:eastAsia="맑은 고딕" w:hAnsi="맑은 고딕" w:hint="eastAsia"/>
          <w:noProof/>
          <w:sz w:val="22"/>
          <w:szCs w:val="22"/>
        </w:rPr>
        <w:t>함수 수정</w:t>
      </w:r>
    </w:p>
    <w:p w:rsidR="006E1BD4" w:rsidRDefault="006E1BD4" w:rsidP="00CA6253">
      <w:pPr>
        <w:pStyle w:val="ab"/>
        <w:rPr>
          <w:rFonts w:ascii="맑은 고딕" w:eastAsia="맑은 고딕" w:hAnsi="맑은 고딕"/>
          <w:noProof/>
          <w:sz w:val="22"/>
          <w:szCs w:val="22"/>
        </w:rPr>
      </w:pPr>
      <w:r w:rsidRPr="006E1BD4">
        <w:rPr>
          <w:rFonts w:ascii="맑은 고딕" w:eastAsia="맑은 고딕" w:hAnsi="맑은 고딕"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5887995" cy="1404620"/>
                <wp:effectExtent l="0" t="0" r="17780" b="2413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7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BD4" w:rsidRDefault="006E1BD4" w:rsidP="006E1B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dissect (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*user,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pcap_pkthdr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*h,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*p)</w:t>
                            </w:r>
                          </w:p>
                          <w:p w:rsidR="00F172FD" w:rsidRDefault="006E1BD4" w:rsidP="00F172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172FD" w:rsidRDefault="00F172FD" w:rsidP="006E1B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…</w:t>
                            </w:r>
                          </w:p>
                          <w:p w:rsidR="006E1BD4" w:rsidRDefault="006E1BD4" w:rsidP="006E1B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filter</w:t>
                            </w:r>
                          </w:p>
                          <w:p w:rsidR="006E1BD4" w:rsidRDefault="006E1BD4" w:rsidP="006E1B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(filter (&amp;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pkt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6E1BD4" w:rsidRDefault="006E1BD4" w:rsidP="006E1B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6E1BD4" w:rsidRDefault="006E1BD4" w:rsidP="006E1B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view</w:t>
                            </w:r>
                          </w:p>
                          <w:p w:rsidR="006E1BD4" w:rsidRDefault="006E1BD4" w:rsidP="006E1B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view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pkt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172FD" w:rsidRDefault="00F172FD" w:rsidP="006E1B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F172FD" w:rsidRDefault="00F172FD" w:rsidP="006E1BD4">
                            <w:pPr>
                              <w:rPr>
                                <w:rFonts w:ascii="Verdana" w:hAnsi="Verdana" w:cs="Verdana" w:hint="eastAsi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…</w:t>
                            </w:r>
                          </w:p>
                          <w:p w:rsidR="006E1BD4" w:rsidRDefault="006E1BD4" w:rsidP="00F172FD"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텍스트 상자 2" o:spid="_x0000_s1028" type="#_x0000_t202" style="width:46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">
                <v:textbox style="mso-fit-shape-to-text:t">
                  <w:txbxContent>
                    <w:p w:rsidR="006E1BD4" w:rsidRDefault="006E1BD4" w:rsidP="006E1B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dissect (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*user,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pcap_pkthdr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*h,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*p)</w:t>
                      </w:r>
                    </w:p>
                    <w:p w:rsidR="00F172FD" w:rsidRDefault="006E1BD4" w:rsidP="00F172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172FD" w:rsidRDefault="00F172FD" w:rsidP="006E1B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…</w:t>
                      </w:r>
                    </w:p>
                    <w:p w:rsidR="006E1BD4" w:rsidRDefault="006E1BD4" w:rsidP="006E1B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// filter</w:t>
                      </w:r>
                    </w:p>
                    <w:p w:rsidR="006E1BD4" w:rsidRDefault="006E1BD4" w:rsidP="006E1B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(filter (&amp;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pkt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6E1BD4" w:rsidRDefault="006E1BD4" w:rsidP="006E1B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6E1BD4" w:rsidRDefault="006E1BD4" w:rsidP="006E1B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// view</w:t>
                      </w:r>
                    </w:p>
                    <w:p w:rsidR="006E1BD4" w:rsidRDefault="006E1BD4" w:rsidP="006E1B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view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pkt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172FD" w:rsidRDefault="00F172FD" w:rsidP="006E1B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F172FD" w:rsidRDefault="00F172FD" w:rsidP="006E1BD4">
                      <w:pPr>
                        <w:rPr>
                          <w:rFonts w:ascii="Verdana" w:hAnsi="Verdana" w:cs="Verdana" w:hint="eastAsia"/>
                          <w:color w:val="008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ab/>
                        <w:t>…</w:t>
                      </w:r>
                    </w:p>
                    <w:p w:rsidR="006E1BD4" w:rsidRDefault="006E1BD4" w:rsidP="00F172FD"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E1BD4" w:rsidRPr="006E1BD4" w:rsidRDefault="006E1BD4" w:rsidP="00CA6253">
      <w:pPr>
        <w:pStyle w:val="ab"/>
        <w:rPr>
          <w:rFonts w:ascii="맑은 고딕" w:eastAsia="맑은 고딕" w:hAnsi="맑은 고딕" w:hint="eastAsia"/>
          <w:noProof/>
        </w:rPr>
      </w:pPr>
      <w:r w:rsidRPr="006E1BD4">
        <w:rPr>
          <w:rFonts w:ascii="맑은 고딕" w:eastAsia="맑은 고딕" w:hAnsi="맑은 고딕" w:hint="eastAsia"/>
          <w:noProof/>
        </w:rPr>
        <w:t xml:space="preserve">^dissect함수에서 </w:t>
      </w:r>
      <w:r w:rsidRPr="006E1BD4">
        <w:rPr>
          <w:rFonts w:ascii="맑은 고딕" w:eastAsia="맑은 고딕" w:hAnsi="맑은 고딕"/>
          <w:noProof/>
        </w:rPr>
        <w:t>filter()</w:t>
      </w:r>
      <w:r w:rsidRPr="006E1BD4">
        <w:rPr>
          <w:rFonts w:ascii="맑은 고딕" w:eastAsia="맑은 고딕" w:hAnsi="맑은 고딕" w:hint="eastAsia"/>
          <w:noProof/>
        </w:rPr>
        <w:t xml:space="preserve">가 1을 </w:t>
      </w:r>
      <w:r w:rsidRPr="006E1BD4">
        <w:rPr>
          <w:rFonts w:ascii="맑은 고딕" w:eastAsia="맑은 고딕" w:hAnsi="맑은 고딕"/>
          <w:noProof/>
        </w:rPr>
        <w:t>return</w:t>
      </w:r>
      <w:r w:rsidRPr="006E1BD4">
        <w:rPr>
          <w:rFonts w:ascii="맑은 고딕" w:eastAsia="맑은 고딕" w:hAnsi="맑은 고딕" w:hint="eastAsia"/>
          <w:noProof/>
        </w:rPr>
        <w:t xml:space="preserve">하면 </w:t>
      </w:r>
      <w:r w:rsidRPr="006E1BD4">
        <w:rPr>
          <w:rFonts w:ascii="맑은 고딕" w:eastAsia="맑은 고딕" w:hAnsi="맑은 고딕"/>
          <w:noProof/>
        </w:rPr>
        <w:t>dissect</w:t>
      </w:r>
      <w:r w:rsidRPr="006E1BD4">
        <w:rPr>
          <w:rFonts w:ascii="맑은 고딕" w:eastAsia="맑은 고딕" w:hAnsi="맑은 고딕" w:hint="eastAsia"/>
          <w:noProof/>
        </w:rPr>
        <w:t xml:space="preserve">는 반환(종료)되고 0 을 return하면 </w:t>
      </w:r>
      <w:r>
        <w:rPr>
          <w:rFonts w:ascii="맑은 고딕" w:eastAsia="맑은 고딕" w:hAnsi="맑은 고딕" w:hint="eastAsia"/>
          <w:noProof/>
        </w:rPr>
        <w:t>해당 트래픽을 보여준다</w:t>
      </w:r>
    </w:p>
    <w:p w:rsidR="006E1BD4" w:rsidRPr="006E1BD4" w:rsidRDefault="00C5002D" w:rsidP="00C5002D">
      <w:pPr>
        <w:pStyle w:val="ab"/>
        <w:numPr>
          <w:ilvl w:val="0"/>
          <w:numId w:val="7"/>
        </w:num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t>Filter</w:t>
      </w:r>
      <w:r>
        <w:rPr>
          <w:rFonts w:ascii="맑은 고딕" w:eastAsia="맑은 고딕" w:hAnsi="맑은 고딕" w:hint="eastAsia"/>
          <w:noProof/>
        </w:rPr>
        <w:t>(</w:t>
      </w:r>
      <w:r>
        <w:rPr>
          <w:rFonts w:ascii="맑은 고딕" w:eastAsia="맑은 고딕" w:hAnsi="맑은 고딕"/>
          <w:noProof/>
        </w:rPr>
        <w:t>)</w:t>
      </w:r>
      <w:r>
        <w:rPr>
          <w:rFonts w:ascii="맑은 고딕" w:eastAsia="맑은 고딕" w:hAnsi="맑은 고딕" w:hint="eastAsia"/>
          <w:noProof/>
        </w:rPr>
        <w:t xml:space="preserve">에서는 </w:t>
      </w:r>
      <w:r>
        <w:rPr>
          <w:rFonts w:ascii="맑은 고딕" w:eastAsia="맑은 고딕" w:hAnsi="맑은 고딕"/>
          <w:noProof/>
        </w:rPr>
        <w:t>TCP</w:t>
      </w:r>
      <w:r>
        <w:rPr>
          <w:rFonts w:ascii="맑은 고딕" w:eastAsia="맑은 고딕" w:hAnsi="맑은 고딕" w:hint="eastAsia"/>
          <w:noProof/>
        </w:rPr>
        <w:t xml:space="preserve">트래픽일 때 </w:t>
      </w:r>
      <w:r>
        <w:rPr>
          <w:rFonts w:ascii="맑은 고딕" w:eastAsia="맑은 고딕" w:hAnsi="맑은 고딕"/>
          <w:noProof/>
        </w:rPr>
        <w:t xml:space="preserve">0, </w:t>
      </w:r>
      <w:r>
        <w:rPr>
          <w:rFonts w:ascii="맑은 고딕" w:eastAsia="맑은 고딕" w:hAnsi="맑은 고딕" w:hint="eastAsia"/>
          <w:noProof/>
        </w:rPr>
        <w:t xml:space="preserve">그렇지 않을 때 </w:t>
      </w:r>
      <w:r>
        <w:rPr>
          <w:rFonts w:ascii="맑은 고딕" w:eastAsia="맑은 고딕" w:hAnsi="맑은 고딕"/>
          <w:noProof/>
        </w:rPr>
        <w:t>1</w:t>
      </w:r>
      <w:r>
        <w:rPr>
          <w:rFonts w:ascii="맑은 고딕" w:eastAsia="맑은 고딕" w:hAnsi="맑은 고딕" w:hint="eastAsia"/>
          <w:noProof/>
        </w:rPr>
        <w:t>을 return하게함.</w:t>
      </w:r>
    </w:p>
    <w:p w:rsidR="006E1BD4" w:rsidRPr="006E1BD4" w:rsidRDefault="006E1BD4" w:rsidP="00CA6253">
      <w:pPr>
        <w:pStyle w:val="ab"/>
        <w:rPr>
          <w:rFonts w:ascii="맑은 고딕" w:eastAsia="맑은 고딕" w:hAnsi="맑은 고딕" w:hint="eastAsia"/>
          <w:noProof/>
        </w:rPr>
      </w:pPr>
    </w:p>
    <w:p w:rsidR="00445B45" w:rsidRPr="006E1BD4" w:rsidRDefault="00445B45" w:rsidP="00CA6253">
      <w:pPr>
        <w:pStyle w:val="ab"/>
        <w:rPr>
          <w:rFonts w:ascii="맑은 고딕" w:eastAsia="맑은 고딕" w:hAnsi="맑은 고딕" w:hint="eastAsia"/>
          <w:noProof/>
        </w:rPr>
      </w:pPr>
      <w:r w:rsidRPr="006E1BD4">
        <w:rPr>
          <w:rFonts w:ascii="맑은 고딕" w:eastAsia="맑은 고딕" w:hAnsi="맑은 고딕" w:hint="eastAsia"/>
          <w:noProof/>
        </w:rPr>
        <w:t>수정 전)</w:t>
      </w:r>
    </w:p>
    <w:p w:rsidR="00445B45" w:rsidRDefault="00445B45" w:rsidP="00CA6253">
      <w:pPr>
        <w:pStyle w:val="ab"/>
        <w:rPr>
          <w:rFonts w:ascii="맑은 고딕" w:eastAsia="맑은 고딕" w:hAnsi="맑은 고딕"/>
          <w:noProof/>
        </w:rPr>
      </w:pPr>
      <w:r w:rsidRPr="00445B45">
        <w:rPr>
          <w:rFonts w:ascii="맑은 고딕" w:eastAsia="맑은 고딕" w:hAnsi="맑은 고딕"/>
          <w:noProof/>
        </w:rPr>
        <mc:AlternateContent>
          <mc:Choice Requires="wps">
            <w:drawing>
              <wp:inline distT="0" distB="0" distL="0" distR="0" wp14:anchorId="7F240FE7" wp14:editId="2583153E">
                <wp:extent cx="6048633" cy="1404620"/>
                <wp:effectExtent l="0" t="0" r="28575" b="15875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6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filter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mPacket_t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*p)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(p-&gt;proto == IPPROTO_TCP &amp;&amp;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ntohs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th.tcph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th_sport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== 22 ||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ntohs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th.tcph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th_dport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== 22))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1;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(p-&gt;proto == IPPROTO_TCP &amp;&amp;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ntohs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th.tcph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th_sport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== 3389 ||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ntohs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th.tcph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th_dport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== 3389))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1;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endif</w:t>
                            </w:r>
                            <w:proofErr w:type="spellEnd"/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445B45" w:rsidRDefault="00445B45" w:rsidP="00445B45"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240FE7" id="_x0000_s1029" type="#_x0000_t202" style="width:476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">
                <v:textbox style="mso-fit-shape-to-text:t">
                  <w:txbxContent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filter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mPacket_t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*p)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#if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(p-&gt;proto == IPPROTO_TCP &amp;&amp;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ntohs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th.tcph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th_sport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 == 22 ||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ntohs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th.tcph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th_dport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== 22))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1;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(p-&gt;proto == IPPROTO_TCP &amp;&amp;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ntohs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th.tcph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th_sport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 == 3389 ||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ntohs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th.tcph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th_dport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== 3389))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1;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#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endif</w:t>
                      </w:r>
                      <w:proofErr w:type="spellEnd"/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445B45" w:rsidRDefault="00445B45" w:rsidP="00445B45"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B45" w:rsidRDefault="00445B45" w:rsidP="00CA6253">
      <w:pPr>
        <w:pStyle w:val="ab"/>
        <w:rPr>
          <w:rFonts w:ascii="맑은 고딕" w:eastAsia="맑은 고딕" w:hAnsi="맑은 고딕" w:hint="eastAsia"/>
          <w:noProof/>
        </w:rPr>
      </w:pPr>
      <w:r>
        <w:rPr>
          <w:rFonts w:ascii="맑은 고딕" w:eastAsia="맑은 고딕" w:hAnsi="맑은 고딕" w:hint="eastAsia"/>
          <w:noProof/>
        </w:rPr>
        <w:t>수정 후)</w:t>
      </w:r>
    </w:p>
    <w:p w:rsidR="00445B45" w:rsidRDefault="00445B45" w:rsidP="00CA6253">
      <w:pPr>
        <w:pStyle w:val="ab"/>
        <w:rPr>
          <w:rFonts w:ascii="맑은 고딕" w:eastAsia="맑은 고딕" w:hAnsi="맑은 고딕"/>
          <w:noProof/>
        </w:rPr>
      </w:pPr>
      <w:r w:rsidRPr="00445B45">
        <w:rPr>
          <w:rFonts w:ascii="맑은 고딕" w:eastAsia="맑은 고딕" w:hAnsi="맑은 고딕"/>
          <w:noProof/>
        </w:rPr>
        <w:lastRenderedPageBreak/>
        <mc:AlternateContent>
          <mc:Choice Requires="wps">
            <w:drawing>
              <wp:inline distT="0" distB="0" distL="0" distR="0" wp14:anchorId="17F724FF" wp14:editId="7F530168">
                <wp:extent cx="6060989" cy="1404620"/>
                <wp:effectExtent l="0" t="0" r="16510" b="2349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98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filter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mPacket_t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*p)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(p-&gt;proto == IPPROTO_TCP ||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ntohs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th.tcph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th_sport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== 22 ||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ntohs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th.tcph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th_dport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== 22))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(p-&gt;proto == IPPROTO_TCP ||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ntohs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th.tcph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th_sport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== 3389 ||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ntohs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th.tcph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th_dport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== 3389))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445B45" w:rsidRDefault="00445B45" w:rsidP="00445B4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1;</w:t>
                            </w:r>
                          </w:p>
                          <w:p w:rsidR="00445B45" w:rsidRDefault="00445B45" w:rsidP="00445B45">
                            <w:pPr>
                              <w:jc w:val="both"/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724FF" id="_x0000_s1030" type="#_x0000_t202" style="width:477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">
                <v:textbox style="mso-fit-shape-to-text:t">
                  <w:txbxContent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filter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mPacket_t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*p)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(p-&gt;proto == IPPROTO_TCP ||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ntohs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th.tcph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th_sport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 == 22 ||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ntohs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th.tcph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th_dport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== 22))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(p-&gt;proto == IPPROTO_TCP ||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ntohs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th.tcph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th_sport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 == 3389 ||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ntohs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th.tcph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th_dport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== 3389))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445B45" w:rsidRDefault="00445B45" w:rsidP="00445B45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1;</w:t>
                      </w:r>
                    </w:p>
                    <w:p w:rsidR="00445B45" w:rsidRDefault="00445B45" w:rsidP="00445B45">
                      <w:pPr>
                        <w:jc w:val="both"/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D3A7C" w:rsidRDefault="003D3A7C" w:rsidP="00CA6253">
      <w:pPr>
        <w:pStyle w:val="ab"/>
        <w:rPr>
          <w:rFonts w:ascii="맑은 고딕" w:eastAsia="맑은 고딕" w:hAnsi="맑은 고딕" w:hint="eastAsia"/>
          <w:noProof/>
        </w:rPr>
      </w:pPr>
    </w:p>
    <w:p w:rsidR="003D3A7C" w:rsidRDefault="003D3A7C" w:rsidP="005D0435">
      <w:pPr>
        <w:pStyle w:val="ab"/>
        <w:rPr>
          <w:rFonts w:ascii="맑은 고딕" w:eastAsia="맑은 고딕" w:hAnsi="맑은 고딕" w:hint="eastAsia"/>
          <w:noProof/>
        </w:rPr>
      </w:pPr>
      <w:r>
        <w:rPr>
          <w:rFonts w:ascii="맑은 고딕" w:eastAsia="맑은 고딕" w:hAnsi="맑은 고딕" w:hint="eastAsia"/>
          <w:noProof/>
        </w:rPr>
        <w:t>실행결</w:t>
      </w:r>
      <w:r w:rsidR="005D0435">
        <w:rPr>
          <w:rFonts w:ascii="맑은 고딕" w:eastAsia="맑은 고딕" w:hAnsi="맑은 고딕" w:hint="eastAsia"/>
          <w:noProof/>
        </w:rPr>
        <w:t>과)</w:t>
      </w:r>
    </w:p>
    <w:p w:rsidR="00873711" w:rsidRDefault="005D0435" w:rsidP="00CA6253">
      <w:pPr>
        <w:pStyle w:val="ab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4778651" cy="3237316"/>
            <wp:effectExtent l="0" t="0" r="3175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 cat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651" cy="32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11" w:rsidRDefault="00873711" w:rsidP="00CA6253">
      <w:pPr>
        <w:pStyle w:val="ab"/>
        <w:rPr>
          <w:rFonts w:ascii="맑은 고딕" w:eastAsia="맑은 고딕" w:hAnsi="맑은 고딕"/>
          <w:noProof/>
        </w:rPr>
      </w:pPr>
    </w:p>
    <w:p w:rsidR="00F172FD" w:rsidRDefault="00F172FD" w:rsidP="00CA6253">
      <w:pPr>
        <w:pStyle w:val="ab"/>
        <w:rPr>
          <w:rFonts w:ascii="맑은 고딕" w:eastAsia="맑은 고딕" w:hAnsi="맑은 고딕"/>
          <w:noProof/>
        </w:rPr>
      </w:pPr>
    </w:p>
    <w:p w:rsidR="00F172FD" w:rsidRDefault="00F172FD">
      <w:pPr>
        <w:rPr>
          <w:rFonts w:ascii="맑은 고딕" w:eastAsia="맑은 고딕" w:hAnsi="맑은 고딕"/>
          <w:noProof/>
          <w:color w:val="auto"/>
        </w:rPr>
      </w:pPr>
      <w:r>
        <w:rPr>
          <w:rFonts w:ascii="맑은 고딕" w:eastAsia="맑은 고딕" w:hAnsi="맑은 고딕"/>
          <w:noProof/>
        </w:rPr>
        <w:br w:type="page"/>
      </w:r>
    </w:p>
    <w:p w:rsidR="00731140" w:rsidRPr="00731140" w:rsidRDefault="00445B45" w:rsidP="00731140">
      <w:pPr>
        <w:pStyle w:val="ab"/>
        <w:rPr>
          <w:rFonts w:ascii="맑은 고딕" w:eastAsia="맑은 고딕" w:hAnsi="맑은 고딕" w:hint="eastAsia"/>
          <w:noProof/>
          <w:sz w:val="22"/>
          <w:szCs w:val="22"/>
        </w:rPr>
      </w:pPr>
      <w:r w:rsidRPr="00731140">
        <w:rPr>
          <w:rFonts w:ascii="맑은 고딕" w:eastAsia="맑은 고딕" w:hAnsi="맑은 고딕" w:hint="eastAsia"/>
          <w:noProof/>
          <w:sz w:val="22"/>
          <w:szCs w:val="22"/>
        </w:rPr>
        <w:lastRenderedPageBreak/>
        <w:t xml:space="preserve">2. 두개의 패턴을 기준으로 탐지되어야 한다 </w:t>
      </w:r>
      <w:r w:rsidRPr="00731140">
        <w:rPr>
          <w:rFonts w:ascii="맑은 고딕" w:eastAsia="맑은 고딕" w:hAnsi="맑은 고딕"/>
          <w:noProof/>
          <w:sz w:val="22"/>
          <w:szCs w:val="22"/>
        </w:rPr>
        <w:t>(“GET” &amp; “html”)</w:t>
      </w:r>
      <w:r w:rsidR="00731140" w:rsidRPr="00731140">
        <w:rPr>
          <w:rFonts w:ascii="맑은 고딕" w:eastAsia="맑은 고딕" w:hAnsi="맑은 고딕"/>
          <w:noProof/>
          <w:sz w:val="22"/>
          <w:szCs w:val="22"/>
        </w:rPr>
        <w:t xml:space="preserve"> </w:t>
      </w:r>
      <w:r w:rsidR="00731140" w:rsidRPr="00731140">
        <w:rPr>
          <w:rFonts w:ascii="맑은 고딕" w:eastAsia="맑은 고딕" w:hAnsi="맑은 고딕"/>
          <w:noProof/>
          <w:sz w:val="22"/>
          <w:szCs w:val="22"/>
        </w:rPr>
        <w:sym w:font="Wingdings" w:char="F0E0"/>
      </w:r>
      <w:r w:rsidR="00731140" w:rsidRPr="00731140">
        <w:rPr>
          <w:rFonts w:ascii="맑은 고딕" w:eastAsia="맑은 고딕" w:hAnsi="맑은 고딕"/>
          <w:noProof/>
          <w:sz w:val="22"/>
          <w:szCs w:val="22"/>
        </w:rPr>
        <w:t xml:space="preserve"> mSnort.c</w:t>
      </w:r>
      <w:r w:rsidR="00731140" w:rsidRPr="00731140">
        <w:rPr>
          <w:rFonts w:ascii="맑은 고딕" w:eastAsia="맑은 고딕" w:hAnsi="맑은 고딕" w:hint="eastAsia"/>
          <w:noProof/>
          <w:sz w:val="22"/>
          <w:szCs w:val="22"/>
        </w:rPr>
        <w:t xml:space="preserve">의 </w:t>
      </w:r>
      <w:proofErr w:type="spellStart"/>
      <w:r w:rsidR="00731140" w:rsidRPr="00731140">
        <w:rPr>
          <w:rFonts w:ascii="Verdana" w:hAnsi="Verdana" w:cs="Verdana"/>
          <w:color w:val="0000FF"/>
          <w:sz w:val="22"/>
          <w:szCs w:val="22"/>
          <w:highlight w:val="white"/>
        </w:rPr>
        <w:t>int</w:t>
      </w:r>
      <w:proofErr w:type="spellEnd"/>
      <w:r w:rsidR="00731140" w:rsidRPr="00731140">
        <w:rPr>
          <w:rFonts w:ascii="Verdana" w:hAnsi="Verdana" w:cs="Verdana"/>
          <w:color w:val="000000"/>
          <w:sz w:val="22"/>
          <w:szCs w:val="22"/>
          <w:highlight w:val="white"/>
        </w:rPr>
        <w:t xml:space="preserve"> search (</w:t>
      </w:r>
      <w:proofErr w:type="spellStart"/>
      <w:r w:rsidR="00731140" w:rsidRPr="00731140">
        <w:rPr>
          <w:rFonts w:ascii="Verdana" w:hAnsi="Verdana" w:cs="Verdana"/>
          <w:color w:val="000000"/>
          <w:sz w:val="22"/>
          <w:szCs w:val="22"/>
          <w:highlight w:val="white"/>
        </w:rPr>
        <w:t>mPacket_t</w:t>
      </w:r>
      <w:proofErr w:type="spellEnd"/>
      <w:r w:rsidR="00731140" w:rsidRPr="00731140">
        <w:rPr>
          <w:rFonts w:ascii="Verdana" w:hAnsi="Verdana" w:cs="Verdana"/>
          <w:color w:val="000000"/>
          <w:sz w:val="22"/>
          <w:szCs w:val="22"/>
          <w:highlight w:val="white"/>
        </w:rPr>
        <w:t xml:space="preserve"> *p</w:t>
      </w:r>
      <w:r w:rsidR="00731140" w:rsidRPr="00731140">
        <w:rPr>
          <w:rFonts w:ascii="맑은 고딕" w:eastAsia="맑은 고딕" w:hAnsi="맑은 고딕"/>
          <w:noProof/>
          <w:sz w:val="22"/>
          <w:szCs w:val="22"/>
        </w:rPr>
        <w:t xml:space="preserve">) </w:t>
      </w:r>
      <w:r w:rsidR="00731140" w:rsidRPr="00731140">
        <w:rPr>
          <w:rFonts w:ascii="맑은 고딕" w:eastAsia="맑은 고딕" w:hAnsi="맑은 고딕" w:hint="eastAsia"/>
          <w:noProof/>
          <w:sz w:val="22"/>
          <w:szCs w:val="22"/>
        </w:rPr>
        <w:t>함수 수정</w:t>
      </w:r>
    </w:p>
    <w:p w:rsidR="00445B45" w:rsidRDefault="00731140" w:rsidP="00CA6253">
      <w:pPr>
        <w:pStyle w:val="ab"/>
        <w:rPr>
          <w:rFonts w:ascii="맑은 고딕" w:eastAsia="맑은 고딕" w:hAnsi="맑은 고딕"/>
          <w:noProof/>
        </w:rPr>
      </w:pPr>
      <w:r w:rsidRPr="00731140">
        <w:rPr>
          <w:rFonts w:ascii="맑은 고딕" w:eastAsia="맑은 고딕" w:hAnsi="맑은 고딕"/>
          <w:noProof/>
        </w:rPr>
        <mc:AlternateContent>
          <mc:Choice Requires="wps">
            <w:drawing>
              <wp:inline distT="0" distB="0" distL="0" distR="0">
                <wp:extent cx="5647038" cy="1404620"/>
                <wp:effectExtent l="0" t="0" r="11430" b="20320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3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dissect (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*user,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pcap_pkthdr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*h,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*p)</w:t>
                            </w:r>
                          </w:p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…</w:t>
                            </w:r>
                          </w:p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detection</w:t>
                            </w:r>
                          </w:p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(search (&amp;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pkt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)){</w:t>
                            </w:r>
                          </w:p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stderr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"\t\t---- Detection !! -----\n"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31140" w:rsidRDefault="00731140" w:rsidP="0073114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731140" w:rsidRDefault="007311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44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">
                <v:textbox style="mso-fit-shape-to-text:t">
                  <w:txbxContent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dissect (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*user,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pcap_pkthdr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*h,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*p)</w:t>
                      </w:r>
                    </w:p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…</w:t>
                      </w:r>
                    </w:p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// detection</w:t>
                      </w:r>
                    </w:p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(search (&amp;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pkt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)){</w:t>
                      </w:r>
                    </w:p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fprintf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stderr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A31515"/>
                          <w:sz w:val="19"/>
                          <w:szCs w:val="19"/>
                          <w:highlight w:val="white"/>
                        </w:rPr>
                        <w:t>"\t\t---- Detection !! -----\n"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31140" w:rsidRDefault="00731140" w:rsidP="00731140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731140" w:rsidRDefault="00731140"/>
                  </w:txbxContent>
                </v:textbox>
                <w10:anchorlock/>
              </v:shape>
            </w:pict>
          </mc:Fallback>
        </mc:AlternateContent>
      </w:r>
    </w:p>
    <w:p w:rsidR="00731140" w:rsidRDefault="00731140" w:rsidP="00731140">
      <w:pPr>
        <w:pStyle w:val="ab"/>
        <w:rPr>
          <w:rFonts w:ascii="맑은 고딕" w:eastAsia="맑은 고딕" w:hAnsi="맑은 고딕" w:hint="eastAsia"/>
          <w:noProof/>
        </w:rPr>
      </w:pPr>
      <w:r w:rsidRPr="006E1BD4">
        <w:rPr>
          <w:rFonts w:ascii="맑은 고딕" w:eastAsia="맑은 고딕" w:hAnsi="맑은 고딕" w:hint="eastAsia"/>
          <w:noProof/>
        </w:rPr>
        <w:t xml:space="preserve">^dissect함수에서 </w:t>
      </w:r>
      <w:r>
        <w:rPr>
          <w:rFonts w:ascii="맑은 고딕" w:eastAsia="맑은 고딕" w:hAnsi="맑은 고딕"/>
          <w:noProof/>
        </w:rPr>
        <w:t>serach</w:t>
      </w:r>
      <w:r w:rsidRPr="006E1BD4">
        <w:rPr>
          <w:rFonts w:ascii="맑은 고딕" w:eastAsia="맑은 고딕" w:hAnsi="맑은 고딕"/>
          <w:noProof/>
        </w:rPr>
        <w:t>()</w:t>
      </w:r>
      <w:r w:rsidRPr="006E1BD4">
        <w:rPr>
          <w:rFonts w:ascii="맑은 고딕" w:eastAsia="맑은 고딕" w:hAnsi="맑은 고딕" w:hint="eastAsia"/>
          <w:noProof/>
        </w:rPr>
        <w:t xml:space="preserve">가 1을 </w:t>
      </w:r>
      <w:r w:rsidRPr="006E1BD4">
        <w:rPr>
          <w:rFonts w:ascii="맑은 고딕" w:eastAsia="맑은 고딕" w:hAnsi="맑은 고딕"/>
          <w:noProof/>
        </w:rPr>
        <w:t>return</w:t>
      </w:r>
      <w:r>
        <w:rPr>
          <w:rFonts w:ascii="맑은 고딕" w:eastAsia="맑은 고딕" w:hAnsi="맑은 고딕" w:hint="eastAsia"/>
          <w:noProof/>
        </w:rPr>
        <w:t xml:space="preserve">하면 패킷을 </w:t>
      </w:r>
      <w:r>
        <w:rPr>
          <w:rFonts w:ascii="맑은 고딕" w:eastAsia="맑은 고딕" w:hAnsi="맑은 고딕"/>
          <w:noProof/>
        </w:rPr>
        <w:t>Detection</w:t>
      </w:r>
      <w:r>
        <w:rPr>
          <w:rFonts w:ascii="맑은 고딕" w:eastAsia="맑은 고딕" w:hAnsi="맑은 고딕" w:hint="eastAsia"/>
          <w:noProof/>
        </w:rPr>
        <w:t>하여 보여주고,</w:t>
      </w:r>
      <w:r>
        <w:rPr>
          <w:rFonts w:ascii="맑은 고딕" w:eastAsia="맑은 고딕" w:hAnsi="맑은 고딕"/>
          <w:noProof/>
        </w:rPr>
        <w:t xml:space="preserve"> 0</w:t>
      </w:r>
      <w:r>
        <w:rPr>
          <w:rFonts w:ascii="맑은 고딕" w:eastAsia="맑은 고딕" w:hAnsi="맑은 고딕" w:hint="eastAsia"/>
          <w:noProof/>
        </w:rPr>
        <w:t xml:space="preserve">을 </w:t>
      </w:r>
      <w:r>
        <w:rPr>
          <w:rFonts w:ascii="맑은 고딕" w:eastAsia="맑은 고딕" w:hAnsi="맑은 고딕"/>
          <w:noProof/>
        </w:rPr>
        <w:t>return</w:t>
      </w:r>
      <w:r>
        <w:rPr>
          <w:rFonts w:ascii="맑은 고딕" w:eastAsia="맑은 고딕" w:hAnsi="맑은 고딕" w:hint="eastAsia"/>
          <w:noProof/>
        </w:rPr>
        <w:t>하면 함수가 반환(종료)된다</w:t>
      </w:r>
      <w:r w:rsidR="001618B9">
        <w:rPr>
          <w:rFonts w:ascii="맑은 고딕" w:eastAsia="맑은 고딕" w:hAnsi="맑은 고딕" w:hint="eastAsia"/>
          <w:noProof/>
        </w:rPr>
        <w:t>.</w:t>
      </w:r>
    </w:p>
    <w:p w:rsidR="00F66C45" w:rsidRPr="006E1BD4" w:rsidRDefault="00F66C45" w:rsidP="00F66C45">
      <w:pPr>
        <w:pStyle w:val="ab"/>
        <w:numPr>
          <w:ilvl w:val="0"/>
          <w:numId w:val="7"/>
        </w:numPr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t>serach</w:t>
      </w:r>
      <w:r>
        <w:rPr>
          <w:rFonts w:ascii="맑은 고딕" w:eastAsia="맑은 고딕" w:hAnsi="맑은 고딕" w:hint="eastAsia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(</w:t>
      </w:r>
      <w:r>
        <w:rPr>
          <w:rFonts w:ascii="맑은 고딕" w:eastAsia="맑은 고딕" w:hAnsi="맑은 고딕"/>
          <w:noProof/>
        </w:rPr>
        <w:t>)</w:t>
      </w:r>
      <w:r>
        <w:rPr>
          <w:rFonts w:ascii="맑은 고딕" w:eastAsia="맑은 고딕" w:hAnsi="맑은 고딕" w:hint="eastAsia"/>
          <w:noProof/>
        </w:rPr>
        <w:t xml:space="preserve">에서는 </w:t>
      </w:r>
      <w:r>
        <w:rPr>
          <w:rFonts w:ascii="맑은 고딕" w:eastAsia="맑은 고딕" w:hAnsi="맑은 고딕" w:hint="eastAsia"/>
          <w:noProof/>
        </w:rPr>
        <w:t xml:space="preserve">패턴을 감지했을 때 </w:t>
      </w:r>
      <w:r w:rsidR="000072E5">
        <w:rPr>
          <w:rFonts w:ascii="맑은 고딕" w:eastAsia="맑은 고딕" w:hAnsi="맑은 고딕"/>
          <w:noProof/>
        </w:rPr>
        <w:t>1</w:t>
      </w:r>
      <w:r w:rsidR="000072E5">
        <w:rPr>
          <w:rFonts w:ascii="맑은 고딕" w:eastAsia="맑은 고딕" w:hAnsi="맑은 고딕" w:hint="eastAsia"/>
          <w:noProof/>
        </w:rPr>
        <w:t>을,</w:t>
      </w:r>
      <w:r w:rsidR="000072E5">
        <w:rPr>
          <w:rFonts w:ascii="맑은 고딕" w:eastAsia="맑은 고딕" w:hAnsi="맑은 고딕"/>
          <w:noProof/>
        </w:rPr>
        <w:t xml:space="preserve"> </w:t>
      </w:r>
      <w:r w:rsidR="000072E5">
        <w:rPr>
          <w:rFonts w:ascii="맑은 고딕" w:eastAsia="맑은 고딕" w:hAnsi="맑은 고딕" w:hint="eastAsia"/>
          <w:noProof/>
        </w:rPr>
        <w:t xml:space="preserve">그 외에 </w:t>
      </w:r>
      <w:r w:rsidR="000072E5">
        <w:rPr>
          <w:rFonts w:ascii="맑은 고딕" w:eastAsia="맑은 고딕" w:hAnsi="맑은 고딕"/>
          <w:noProof/>
        </w:rPr>
        <w:t>0</w:t>
      </w:r>
      <w:r w:rsidR="000072E5">
        <w:rPr>
          <w:rFonts w:ascii="맑은 고딕" w:eastAsia="맑은 고딕" w:hAnsi="맑은 고딕" w:hint="eastAsia"/>
          <w:noProof/>
        </w:rPr>
        <w:t>을 반환해야함</w:t>
      </w:r>
    </w:p>
    <w:p w:rsidR="00F172FD" w:rsidRDefault="00F172FD" w:rsidP="00CA6253">
      <w:pPr>
        <w:pStyle w:val="ab"/>
        <w:rPr>
          <w:rFonts w:ascii="맑은 고딕" w:eastAsia="맑은 고딕" w:hAnsi="맑은 고딕"/>
          <w:noProof/>
        </w:rPr>
      </w:pPr>
    </w:p>
    <w:p w:rsidR="001A489F" w:rsidRPr="00F66C45" w:rsidRDefault="001A489F" w:rsidP="00CA6253">
      <w:pPr>
        <w:pStyle w:val="ab"/>
        <w:rPr>
          <w:rFonts w:ascii="맑은 고딕" w:eastAsia="맑은 고딕" w:hAnsi="맑은 고딕" w:hint="eastAsia"/>
          <w:noProof/>
        </w:rPr>
      </w:pPr>
      <w:r>
        <w:rPr>
          <w:rFonts w:ascii="맑은 고딕" w:eastAsia="맑은 고딕" w:hAnsi="맑은 고딕" w:hint="eastAsia"/>
          <w:noProof/>
        </w:rPr>
        <w:t>수정 전)</w:t>
      </w:r>
    </w:p>
    <w:p w:rsidR="00F172FD" w:rsidRPr="00F172FD" w:rsidRDefault="002A3034" w:rsidP="00CA6253">
      <w:pPr>
        <w:pStyle w:val="ab"/>
        <w:rPr>
          <w:rFonts w:ascii="맑은 고딕" w:eastAsia="맑은 고딕" w:hAnsi="맑은 고딕"/>
          <w:noProof/>
        </w:rPr>
      </w:pPr>
      <w:r w:rsidRPr="002A3034">
        <w:rPr>
          <w:rFonts w:ascii="맑은 고딕" w:eastAsia="맑은 고딕" w:hAnsi="맑은 고딕"/>
          <w:noProof/>
        </w:rPr>
        <mc:AlternateContent>
          <mc:Choice Requires="wps">
            <w:drawing>
              <wp:inline distT="0" distB="0" distL="0" distR="0">
                <wp:extent cx="5708822" cy="1404620"/>
                <wp:effectExtent l="0" t="0" r="25400" b="12065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82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search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mPacket_t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*p)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pattern, "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GET "</w:t>
                            </w:r>
                            <w:proofErr w:type="gramEnd"/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*pat =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"GET 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(pat);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payload_len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strstr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(p-&gt;payload, pat) == NULL)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1;</w:t>
                            </w:r>
                          </w:p>
                          <w:p w:rsidR="002A3034" w:rsidRDefault="002A3034" w:rsidP="002A3034"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4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">
                <v:textbox style="mso-fit-shape-to-text:t">
                  <w:txbxContent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search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mPacket_t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*p)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// pattern, "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GET "</w:t>
                      </w:r>
                      <w:proofErr w:type="gramEnd"/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*pat = </w:t>
                      </w:r>
                      <w:r>
                        <w:rPr>
                          <w:rFonts w:ascii="Verdana" w:hAnsi="Verdana" w:cs="Verdana"/>
                          <w:color w:val="A31515"/>
                          <w:sz w:val="19"/>
                          <w:szCs w:val="19"/>
                          <w:highlight w:val="white"/>
                        </w:rPr>
                        <w:t>"GET "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strlen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(pat);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payload_len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strstr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(p-&gt;payload, pat) == NULL)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1;</w:t>
                      </w:r>
                    </w:p>
                    <w:p w:rsidR="002A3034" w:rsidRDefault="002A3034" w:rsidP="002A3034"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5B45" w:rsidRDefault="00445B45" w:rsidP="00CA6253">
      <w:pPr>
        <w:pStyle w:val="ab"/>
        <w:rPr>
          <w:rFonts w:ascii="맑은 고딕" w:eastAsia="맑은 고딕" w:hAnsi="맑은 고딕"/>
          <w:noProof/>
        </w:rPr>
      </w:pPr>
    </w:p>
    <w:p w:rsidR="002A3034" w:rsidRDefault="002A3034" w:rsidP="00CA6253">
      <w:pPr>
        <w:pStyle w:val="ab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수정 후)</w:t>
      </w:r>
      <w:r>
        <w:rPr>
          <w:rFonts w:ascii="맑은 고딕" w:eastAsia="맑은 고딕" w:hAnsi="맑은 고딕"/>
          <w:noProof/>
        </w:rPr>
        <w:t xml:space="preserve"> pattern “html”</w:t>
      </w:r>
      <w:r>
        <w:rPr>
          <w:rFonts w:ascii="맑은 고딕" w:eastAsia="맑은 고딕" w:hAnsi="맑은 고딕" w:hint="eastAsia"/>
          <w:noProof/>
        </w:rPr>
        <w:t>추가.</w:t>
      </w:r>
    </w:p>
    <w:p w:rsidR="002A3034" w:rsidRDefault="002A3034" w:rsidP="00CA6253">
      <w:pPr>
        <w:pStyle w:val="ab"/>
        <w:rPr>
          <w:rFonts w:ascii="맑은 고딕" w:eastAsia="맑은 고딕" w:hAnsi="맑은 고딕"/>
          <w:noProof/>
        </w:rPr>
      </w:pPr>
      <w:r w:rsidRPr="002A3034">
        <w:rPr>
          <w:rFonts w:ascii="맑은 고딕" w:eastAsia="맑은 고딕" w:hAnsi="맑은 고딕"/>
          <w:noProof/>
        </w:rPr>
        <mc:AlternateContent>
          <mc:Choice Requires="wps">
            <w:drawing>
              <wp:inline distT="0" distB="0" distL="0" distR="0">
                <wp:extent cx="5702643" cy="1404620"/>
                <wp:effectExtent l="0" t="0" r="12700" b="10160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6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search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mPacket_t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*p)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pattern, "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GET "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&amp; "html"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*pat1 =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"GET 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len1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(pat1);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*pat2 =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"html"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len2 =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(pat2)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payload_len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 len1) || (p-&gt;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payload_len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&lt;len2))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strstr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(p-&gt;payload, pat1) == NULL) ||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strstr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(p-&gt;payload, pat2) == NULL) )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2A3034" w:rsidRDefault="002A3034" w:rsidP="002A30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1;</w:t>
                            </w:r>
                          </w:p>
                          <w:p w:rsidR="002A3034" w:rsidRDefault="002A3034" w:rsidP="002A3034"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">
                <v:textbox style="mso-fit-shape-to-text:t">
                  <w:txbxContent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search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mPacket_t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*p)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// pattern, "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GET "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&amp; "html"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*pat1 = </w:t>
                      </w:r>
                      <w:r>
                        <w:rPr>
                          <w:rFonts w:ascii="Verdana" w:hAnsi="Verdana" w:cs="Verdana"/>
                          <w:color w:val="A31515"/>
                          <w:sz w:val="19"/>
                          <w:szCs w:val="19"/>
                          <w:highlight w:val="white"/>
                        </w:rPr>
                        <w:t>"GET "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len1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strlen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(pat1);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*pat2 = </w:t>
                      </w:r>
                      <w:r>
                        <w:rPr>
                          <w:rFonts w:ascii="Verdana" w:hAnsi="Verdana" w:cs="Verdana"/>
                          <w:color w:val="A31515"/>
                          <w:sz w:val="19"/>
                          <w:szCs w:val="19"/>
                          <w:highlight w:val="white"/>
                        </w:rPr>
                        <w:t>"html"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len2 =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strlen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(pat2)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payload_len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 len1) || (p-&gt;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payload_len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&lt;len2))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strstr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(p-&gt;payload, pat1) == NULL) ||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strstr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(p-&gt;payload, pat2) == NULL) )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2A3034" w:rsidRDefault="002A3034" w:rsidP="002A30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1;</w:t>
                      </w:r>
                    </w:p>
                    <w:p w:rsidR="002A3034" w:rsidRDefault="002A3034" w:rsidP="002A3034"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1CEA" w:rsidRDefault="00051CEA">
      <w:pPr>
        <w:rPr>
          <w:rFonts w:ascii="맑은 고딕" w:eastAsia="맑은 고딕" w:hAnsi="맑은 고딕"/>
          <w:noProof/>
          <w:color w:val="auto"/>
        </w:rPr>
      </w:pPr>
      <w:r>
        <w:rPr>
          <w:rFonts w:ascii="맑은 고딕" w:eastAsia="맑은 고딕" w:hAnsi="맑은 고딕"/>
          <w:noProof/>
        </w:rPr>
        <w:br w:type="page"/>
      </w:r>
    </w:p>
    <w:p w:rsidR="00445B45" w:rsidRDefault="00445B45" w:rsidP="00CA6253">
      <w:pPr>
        <w:pStyle w:val="ab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/>
          <w:noProof/>
        </w:rPr>
        <w:lastRenderedPageBreak/>
        <w:t xml:space="preserve">3. </w:t>
      </w:r>
      <w:r>
        <w:rPr>
          <w:rFonts w:ascii="맑은 고딕" w:eastAsia="맑은 고딕" w:hAnsi="맑은 고딕" w:hint="eastAsia"/>
          <w:noProof/>
        </w:rPr>
        <w:t>탐지되었을 때, 패킷의 페이로드를 화면에 출력한다</w:t>
      </w:r>
    </w:p>
    <w:p w:rsidR="00051CEA" w:rsidRDefault="00051CEA" w:rsidP="00CA6253">
      <w:pPr>
        <w:pStyle w:val="ab"/>
        <w:rPr>
          <w:rFonts w:ascii="맑은 고딕" w:eastAsia="맑은 고딕" w:hAnsi="맑은 고딕" w:hint="eastAsia"/>
          <w:noProof/>
        </w:rPr>
      </w:pPr>
      <w:r>
        <w:rPr>
          <w:rFonts w:ascii="맑은 고딕" w:eastAsia="맑은 고딕" w:hAnsi="맑은 고딕" w:hint="eastAsia"/>
          <w:noProof/>
        </w:rPr>
        <w:t>수정 전)</w:t>
      </w:r>
    </w:p>
    <w:p w:rsidR="00051CEA" w:rsidRDefault="00051CEA" w:rsidP="00CA6253">
      <w:pPr>
        <w:pStyle w:val="ab"/>
        <w:rPr>
          <w:rFonts w:ascii="맑은 고딕" w:eastAsia="맑은 고딕" w:hAnsi="맑은 고딕"/>
          <w:noProof/>
        </w:rPr>
      </w:pPr>
      <w:r w:rsidRPr="00731140">
        <w:rPr>
          <w:rFonts w:ascii="맑은 고딕" w:eastAsia="맑은 고딕" w:hAnsi="맑은 고딕"/>
          <w:noProof/>
        </w:rPr>
        <mc:AlternateContent>
          <mc:Choice Requires="wps">
            <w:drawing>
              <wp:inline distT="0" distB="0" distL="0" distR="0" wp14:anchorId="5564C6FE" wp14:editId="1632E23B">
                <wp:extent cx="5337175" cy="1695627"/>
                <wp:effectExtent l="0" t="0" r="15875" b="21590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7175" cy="16956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dissect (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*user,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pcap_pkthdr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*h,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*p)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…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detection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(search (&amp;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pkt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)){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stderr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"\t\t---- Detection !! -----\n"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051CEA" w:rsidRDefault="00051CEA" w:rsidP="00051CE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64C6FE" id="_x0000_s1034" type="#_x0000_t202" style="width:420.25pt;height:1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">
                <v:textbox style="mso-fit-shape-to-text:t">
                  <w:txbxContent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dissect (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*user,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pcap_pkthdr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*h,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*p)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…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// detection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(search (&amp;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pkt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)){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fprintf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stderr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A31515"/>
                          <w:sz w:val="19"/>
                          <w:szCs w:val="19"/>
                          <w:highlight w:val="white"/>
                        </w:rPr>
                        <w:t>"\t\t---- Detection !! -----\n"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051CEA" w:rsidRDefault="00051CEA" w:rsidP="00051CEA"/>
                  </w:txbxContent>
                </v:textbox>
                <w10:anchorlock/>
              </v:shape>
            </w:pict>
          </mc:Fallback>
        </mc:AlternateContent>
      </w:r>
    </w:p>
    <w:p w:rsidR="00051CEA" w:rsidRDefault="00051CEA" w:rsidP="00CA6253">
      <w:pPr>
        <w:pStyle w:val="ab"/>
        <w:rPr>
          <w:rFonts w:ascii="맑은 고딕" w:eastAsia="맑은 고딕" w:hAnsi="맑은 고딕"/>
          <w:noProof/>
        </w:rPr>
      </w:pPr>
    </w:p>
    <w:p w:rsidR="00051CEA" w:rsidRDefault="00051CEA" w:rsidP="00CA6253">
      <w:pPr>
        <w:pStyle w:val="ab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>수정 후)</w:t>
      </w:r>
      <w:r w:rsidR="006E2D6A">
        <w:rPr>
          <w:rFonts w:ascii="맑은 고딕" w:eastAsia="맑은 고딕" w:hAnsi="맑은 고딕"/>
          <w:noProof/>
        </w:rPr>
        <w:t xml:space="preserve"> detection</w:t>
      </w:r>
      <w:r w:rsidR="006E2D6A">
        <w:rPr>
          <w:rFonts w:ascii="맑은 고딕" w:eastAsia="맑은 고딕" w:hAnsi="맑은 고딕" w:hint="eastAsia"/>
          <w:noProof/>
        </w:rPr>
        <w:t>출력후,</w:t>
      </w:r>
      <w:r w:rsidR="006E2D6A">
        <w:rPr>
          <w:rFonts w:ascii="맑은 고딕" w:eastAsia="맑은 고딕" w:hAnsi="맑은 고딕"/>
          <w:noProof/>
        </w:rPr>
        <w:t xml:space="preserve"> dump_data</w:t>
      </w:r>
      <w:r w:rsidR="006E2D6A">
        <w:rPr>
          <w:rFonts w:ascii="맑은 고딕" w:eastAsia="맑은 고딕" w:hAnsi="맑은 고딕" w:hint="eastAsia"/>
          <w:noProof/>
        </w:rPr>
        <w:t>실행</w:t>
      </w:r>
    </w:p>
    <w:p w:rsidR="00051CEA" w:rsidRDefault="00051CEA" w:rsidP="00CA6253">
      <w:pPr>
        <w:pStyle w:val="ab"/>
        <w:rPr>
          <w:rFonts w:ascii="맑은 고딕" w:eastAsia="맑은 고딕" w:hAnsi="맑은 고딕"/>
          <w:noProof/>
        </w:rPr>
      </w:pPr>
      <w:r w:rsidRPr="00051CEA">
        <w:rPr>
          <w:rFonts w:ascii="맑은 고딕" w:eastAsia="맑은 고딕" w:hAnsi="맑은 고딕"/>
          <w:noProof/>
        </w:rPr>
        <mc:AlternateContent>
          <mc:Choice Requires="wps">
            <w:drawing>
              <wp:inline distT="0" distB="0" distL="0" distR="0">
                <wp:extent cx="5226908" cy="1404620"/>
                <wp:effectExtent l="0" t="0" r="12065" b="16510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90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dissect (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*user,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pcap_pkthdr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*h,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*p)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…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 detection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(search (&amp;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pkt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)){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stderr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"\t\t---- Detection !! -----\n"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Dump_</w:t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p, (</w:t>
                            </w:r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unsigned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)h-&gt;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caplen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051CEA" w:rsidRDefault="00051CEA" w:rsidP="00051CE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051CEA" w:rsidRDefault="00051CEA" w:rsidP="00051CEA">
                            <w:r>
                              <w:rPr>
                                <w:rFonts w:ascii="Verdana" w:hAnsi="Verdana" w:cs="Verdana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1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">
                <v:textbox style="mso-fit-shape-to-text:t">
                  <w:txbxContent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dissect (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*user,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pcap_pkthdr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*h,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*p)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…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8000"/>
                          <w:sz w:val="19"/>
                          <w:szCs w:val="19"/>
                          <w:highlight w:val="white"/>
                        </w:rPr>
                        <w:t>// detection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(search (&amp;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pkt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)){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fprintf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stderr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A31515"/>
                          <w:sz w:val="19"/>
                          <w:szCs w:val="19"/>
                          <w:highlight w:val="white"/>
                        </w:rPr>
                        <w:t>"\t\t---- Detection !! -----\n"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Dump_</w:t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data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p, (</w:t>
                      </w:r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unsigned</w:t>
                      </w: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)h-&gt;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caplen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051CEA" w:rsidRDefault="00051CEA" w:rsidP="00051CEA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051CEA" w:rsidRDefault="00051CEA" w:rsidP="00051CEA">
                      <w:r>
                        <w:rPr>
                          <w:rFonts w:ascii="Verdana" w:hAnsi="Verdana" w:cs="Verdana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1CEA" w:rsidRDefault="00051CEA" w:rsidP="00CA6253">
      <w:pPr>
        <w:pStyle w:val="ab"/>
        <w:rPr>
          <w:rFonts w:ascii="맑은 고딕" w:eastAsia="맑은 고딕" w:hAnsi="맑은 고딕"/>
          <w:noProof/>
        </w:rPr>
      </w:pPr>
    </w:p>
    <w:p w:rsidR="00051CEA" w:rsidRPr="00051CEA" w:rsidRDefault="006E2D6A" w:rsidP="00CA6253">
      <w:pPr>
        <w:pStyle w:val="ab"/>
        <w:rPr>
          <w:rFonts w:ascii="맑은 고딕" w:eastAsia="맑은 고딕" w:hAnsi="맑은 고딕" w:hint="eastAsia"/>
          <w:noProof/>
        </w:rPr>
      </w:pPr>
      <w:r>
        <w:rPr>
          <w:rFonts w:ascii="맑은 고딕" w:eastAsia="맑은 고딕" w:hAnsi="맑은 고딕" w:hint="eastAsia"/>
          <w:noProof/>
        </w:rPr>
        <w:t>실행결과)</w:t>
      </w:r>
    </w:p>
    <w:p w:rsidR="00873711" w:rsidRDefault="00873711" w:rsidP="00CA6253">
      <w:pPr>
        <w:pStyle w:val="ab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4444717" cy="308301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09" cy="30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BB" w:rsidRDefault="00A30BBB" w:rsidP="00CA6253">
      <w:pPr>
        <w:pStyle w:val="ab"/>
        <w:rPr>
          <w:rFonts w:ascii="맑은 고딕" w:eastAsia="맑은 고딕" w:hAnsi="맑은 고딕"/>
        </w:rPr>
      </w:pPr>
    </w:p>
    <w:p w:rsidR="00A30BBB" w:rsidRDefault="00A30BBB" w:rsidP="00CA6253">
      <w:pPr>
        <w:pStyle w:val="ab"/>
        <w:rPr>
          <w:rFonts w:ascii="맑은 고딕" w:eastAsia="맑은 고딕" w:hAnsi="맑은 고딕"/>
        </w:rPr>
      </w:pPr>
    </w:p>
    <w:p w:rsidR="00A30BBB" w:rsidRDefault="00A30BBB" w:rsidP="00CA6253">
      <w:pPr>
        <w:pStyle w:val="ab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전체 소스코드)</w:t>
      </w:r>
    </w:p>
    <w:p w:rsidR="00A30BBB" w:rsidRDefault="00A30BBB" w:rsidP="00CA6253">
      <w:pPr>
        <w:pStyle w:val="ab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다운로드 </w:t>
      </w:r>
      <w:r w:rsidRPr="00A30BBB">
        <w:rPr>
          <w:rFonts w:ascii="맑은 고딕" w:eastAsia="맑은 고딕" w:hAnsi="맑은 고딕"/>
        </w:rPr>
        <w:sym w:font="Wingdings" w:char="F0E0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object w:dxaOrig="901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40.85pt" o:ole="">
            <v:imagedata r:id="rId12" o:title=""/>
          </v:shape>
          <o:OLEObject Type="Embed" ProgID="Package" ShapeID="_x0000_i1025" DrawAspect="Content" ObjectID="_1492453405" r:id="rId13"/>
        </w:object>
      </w:r>
      <w:r>
        <w:rPr>
          <w:rFonts w:ascii="맑은 고딕" w:eastAsia="맑은 고딕" w:hAnsi="맑은 고딕"/>
        </w:rPr>
        <w:t>(</w:t>
      </w:r>
      <w:r>
        <w:rPr>
          <w:rFonts w:ascii="맑은 고딕" w:eastAsia="맑은 고딕" w:hAnsi="맑은 고딕" w:hint="eastAsia"/>
        </w:rPr>
        <w:t>클릭</w:t>
      </w:r>
      <w:r>
        <w:rPr>
          <w:rFonts w:ascii="맑은 고딕" w:eastAsia="맑은 고딕" w:hAnsi="맑은 고딕"/>
        </w:rPr>
        <w:t>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unistd.h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string.h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ctype.h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signal.h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stdarg.h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getopt.h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unistd.h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signal.h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sz w:val="19"/>
          <w:szCs w:val="19"/>
          <w:highlight w:val="white"/>
        </w:rPr>
        <w:t>//#include &lt;sys/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stat.h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fcntl.h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socket.h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netinet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in.h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arpa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inet.h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netdb.h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wait.h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types.h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dirent.h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linux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types.h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sz w:val="19"/>
          <w:szCs w:val="19"/>
          <w:highlight w:val="white"/>
        </w:rPr>
        <w:t>//#include &lt;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netinet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tcp.h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&lt;sys/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file.h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LINUX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linux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unistd.h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&gt;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LINUX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NR_gettid</w:t>
      </w:r>
      <w:proofErr w:type="spellEnd"/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#else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__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NR_gettid</w:t>
      </w:r>
      <w:proofErr w:type="spellEnd"/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#define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NR_gettid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224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__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NR_gettid</w:t>
      </w:r>
      <w:proofErr w:type="spellEnd"/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MIN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#define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MIN(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a, b)       ((a) &lt; (b) ? (a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) :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(b))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Verdana" w:hAnsi="Verdana" w:cs="Verdana"/>
          <w:color w:val="008000"/>
          <w:sz w:val="19"/>
          <w:szCs w:val="19"/>
          <w:highlight w:val="white"/>
        </w:rPr>
        <w:t>* MIN */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FF"/>
          <w:sz w:val="19"/>
          <w:szCs w:val="19"/>
          <w:highlight w:val="white"/>
        </w:rPr>
        <w:t>#include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mSnort.h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mStat_t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stat;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help ()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mSnort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Ver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0.1.0\n"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"Usage</w:t>
      </w:r>
      <w:proofErr w:type="gramStart"/>
      <w:r>
        <w:rPr>
          <w:rFonts w:ascii="Verdana" w:hAnsi="Verdana" w:cs="Verdana"/>
          <w:color w:val="A31515"/>
          <w:sz w:val="19"/>
          <w:szCs w:val="19"/>
          <w:highlight w:val="white"/>
        </w:rPr>
        <w:t>: .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mSnort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-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[Interface] -c [COUNT] -f [FILE]\n"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A31515"/>
          <w:sz w:val="19"/>
          <w:szCs w:val="19"/>
          <w:highlight w:val="white"/>
        </w:rPr>
        <w:t>"  -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h                  Help\n"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A31515"/>
          <w:sz w:val="19"/>
          <w:szCs w:val="19"/>
          <w:highlight w:val="white"/>
        </w:rPr>
        <w:t>"  -</w:t>
      </w:r>
      <w:proofErr w:type="spellStart"/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[INTERFACE]      Interface    ex) eth0\n"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A31515"/>
          <w:sz w:val="19"/>
          <w:szCs w:val="19"/>
          <w:highlight w:val="white"/>
        </w:rPr>
        <w:t>"  -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f [FILE]           File output  ex) a.txt\n"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(0);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print_asc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buf,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++)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"%c"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isprint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])?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]: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'.'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Dump_Data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&lt;= 0)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"[%03X]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;) 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"%02X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]);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++;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(i%8 == 0)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(i%16 == 0) 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asc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[i-16], 8);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asc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[i-8], 8);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"[%03X]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(i%16) 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n;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n = 16 - (i%16);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(n &gt; 8)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(n--)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  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n = 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MIN(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8,i%16);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print_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asc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-(i%16)],n);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n = (i%16) - n;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(n &gt; 0)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print_asc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-n],n);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enable_core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n;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rlimit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getrlimit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(RLIMIT_NOFILE, 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 == -1){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-1;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 xml:space="preserve">n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rl.rlim_cur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rl.rlim_max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setrlimit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(RLIMIT_NOFILE, 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getrlimit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(RLIMIT_CORE, 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 == -1){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-1;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rl.rlim_cur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rl.rlim_max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setrlimit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(RLIMIT_CORE, 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rl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decode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mPacket_t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*p,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short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*)(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ether_header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tcphdr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NULL;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ihlen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ip_hl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 4;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offset;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length;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ip_v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!= 4)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-1;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ip_off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(IP_MF|IP_OFFMASK))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-1;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Dump_Data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plen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 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IPPROTO_TCP: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tcphdr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*)((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ihlen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thlen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th_off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 4;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stat.tcp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++;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IPPROTO_UDP: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thlen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udphdr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stat.udp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++;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IPPROTO_ICMP: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stat.icmp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++;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-1;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mac.raw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 xml:space="preserve">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nh.iph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 xml:space="preserve">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th.raw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= 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ihlen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-&gt;proto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 xml:space="preserve">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offset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ether_header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ihlen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length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ether_header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) +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 - offset;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-&gt;payload 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 xml:space="preserve">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+ offset;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payload_len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= length;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view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mPacket_t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*p)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0, now;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now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time (NULL);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(now &gt;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ti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ti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now + 5;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"\n[%5s][%5s] [%5s/%5s/%5s/%5s] [%5s]\n"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"PKTS"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"SIZE"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"TCP"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"UDP"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"ICMP"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"ETC"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"DETEC"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"[%5llu][%5llu] [%5llu/%5llu/%5llu/%5llu]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lastRenderedPageBreak/>
        <w:t>[%5llu]\n\n"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stat.cnt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stat.size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stat.tcp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stat.udp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stat.icmp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stat.etc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stat.detec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proto sip sport - dip sport 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(p-&gt;proto){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IPPROTO_TCP: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"%4s %15s %5d - %15s %5d\n"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"TCP"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nh.iph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ip_src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th.tcph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th_sport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nh.iph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ip_dst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th.tcph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th_dport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IPPROTO_UDP: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"%4s %15s %5d - %15s %5d\n"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"UDP"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nh.iph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ip_src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th.udph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uh_sport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nh.iph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ip_dst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th.udph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uh_dport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IPPROTO_ICMP: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"%4s %15s %5s - %15s %5s\n"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"ICMP"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nh.iph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ip_src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nh.iph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ip_dst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),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>payload ??</w:t>
      </w:r>
      <w:proofErr w:type="gramEnd"/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search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mPacket_t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*p)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pattern, "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>GET "</w:t>
      </w:r>
      <w:proofErr w:type="gram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&amp; "html"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*pat1 =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"GET 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len1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(pat1);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*pat2 =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"html"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len2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strlen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(pat2)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payload_len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&lt; len1) ||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payload_len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&lt;len2))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strstr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(p-&gt;payload, pat1) == NULL) ||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strstr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(p-&gt;payload, pat2) == NULL) 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1;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filter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mPacket_t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*p)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(p-&gt;proto == IPPROTO_TCP ||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(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th.tcph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th_sport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 == 22 ||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lastRenderedPageBreak/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th.tcph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th_dport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) == 22))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(p-&gt;proto == IPPROTO_TCP ||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(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th.tcph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th_sport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 == 3389 ||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ntohs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(p-&gt;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th.tcph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th_dport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) == 3389))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1;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dissect 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*user,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pcap_pkthdr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*h,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*p)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mPacket_t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memset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mPacket_t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stat.cnt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++;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stat.size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+=h-&gt;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caplen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decode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(decode (&amp;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, p, 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)h-&gt;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caplen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))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filter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(filter (&amp;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))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view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view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detection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(search (&amp;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pkt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"\t\t---- Detection !! -----\n"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Dump_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p, 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unsigned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)h-&gt;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caplen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io_read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*dev)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*net;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*mask;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ret;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errbuf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[PCAP_ERRBUF_SIZE];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bpf_u_int32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netp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;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ip</w:t>
      </w:r>
      <w:proofErr w:type="spellEnd"/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bpf_u_int32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maskp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;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submet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mask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in_addr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pcap_pkthdr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header;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Header that 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pcap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gives us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*file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stdout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(dev == NULL)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pcap_t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pcd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pcd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pcap_open_live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(dev, BUFSIZ, 1, 1000,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errbuf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pcd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== NULL) 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"Couldn't open device %s: %s\n"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dev,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errbuf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(file,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"===================================\n"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(file,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"Interface Info : %s\n"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 dev);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ret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pcap_lookupnet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(dev, 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netp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, &amp;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maskp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errbuf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(ret == -1){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file,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errbuf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addr.s_addr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netp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net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(net == NULL){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perror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file,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"NET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: %s\n"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 net);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addr.s_addr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maskp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mask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addr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(mask == NULL){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perror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inet_ntoa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1);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file,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"MASK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: %s\n"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 mask);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(file,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"===================================\n"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pcap_loop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pcd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, 0, dissect, NULL);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pcap_close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pcd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memset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(&amp;stat, 0, 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mStat_t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main (</w:t>
      </w:r>
      <w:proofErr w:type="spell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*dev = NULL;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opt;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enable_core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((opt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getopt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argc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hi:d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:"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)) != -1){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switch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opt){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'h'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help(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>'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dev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optarg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: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(dev == NULL) { 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fprintf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stderr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"Try `%s -h' for more information.\n"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argv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[0]);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0);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  <w:t xml:space="preserve">} 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init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io_read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(dev);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0;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A30BBB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A30BBB" w:rsidRDefault="00A30BBB" w:rsidP="00CA6253">
      <w:pPr>
        <w:pStyle w:val="ab"/>
        <w:rPr>
          <w:rFonts w:ascii="맑은 고딕" w:eastAsia="맑은 고딕" w:hAnsi="맑은 고딕"/>
        </w:rPr>
      </w:pPr>
    </w:p>
    <w:p w:rsidR="00A30BBB" w:rsidRDefault="00A30BBB" w:rsidP="00CA6253">
      <w:pPr>
        <w:pStyle w:val="ab"/>
        <w:rPr>
          <w:rFonts w:ascii="맑은 고딕" w:eastAsia="맑은 고딕" w:hAnsi="맑은 고딕" w:hint="eastAsia"/>
        </w:rPr>
      </w:pPr>
    </w:p>
    <w:p w:rsidR="00A30BBB" w:rsidRPr="00873711" w:rsidRDefault="00A30BBB" w:rsidP="00CA6253">
      <w:pPr>
        <w:pStyle w:val="ab"/>
        <w:rPr>
          <w:rFonts w:ascii="맑은 고딕" w:eastAsia="맑은 고딕" w:hAnsi="맑은 고딕" w:hint="eastAsia"/>
        </w:rPr>
      </w:pPr>
      <w:bookmarkStart w:id="0" w:name="_GoBack"/>
      <w:bookmarkEnd w:id="0"/>
    </w:p>
    <w:sectPr w:rsidR="00A30BBB" w:rsidRPr="00873711">
      <w:footerReference w:type="default" r:id="rId14"/>
      <w:pgSz w:w="11907" w:h="16839"/>
      <w:pgMar w:top="1836" w:right="1751" w:bottom="1440" w:left="1751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BBB" w:rsidRDefault="00844BBB">
      <w:pPr>
        <w:spacing w:before="0" w:after="0" w:line="240" w:lineRule="auto"/>
      </w:pPr>
      <w:r>
        <w:separator/>
      </w:r>
    </w:p>
  </w:endnote>
  <w:endnote w:type="continuationSeparator" w:id="0">
    <w:p w:rsidR="00844BBB" w:rsidRDefault="00844B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09D" w:rsidRPr="00014D3E" w:rsidRDefault="001978AE">
    <w:pPr>
      <w:pStyle w:val="ae"/>
      <w:rPr>
        <w:rFonts w:ascii="맑은 고딕" w:eastAsia="맑은 고딕" w:hAnsi="맑은 고딕"/>
      </w:rPr>
    </w:pPr>
    <w:r w:rsidRPr="00014D3E">
      <w:rPr>
        <w:rFonts w:ascii="맑은 고딕" w:eastAsia="맑은 고딕" w:hAnsi="맑은 고딕"/>
        <w:lang w:val="ko-KR"/>
      </w:rPr>
      <w:t xml:space="preserve">페이지 </w:t>
    </w:r>
    <w:r w:rsidRPr="00014D3E">
      <w:rPr>
        <w:rFonts w:ascii="맑은 고딕" w:eastAsia="맑은 고딕" w:hAnsi="맑은 고딕"/>
      </w:rPr>
      <w:fldChar w:fldCharType="begin"/>
    </w:r>
    <w:r w:rsidRPr="00014D3E">
      <w:rPr>
        <w:rFonts w:ascii="맑은 고딕" w:eastAsia="맑은 고딕" w:hAnsi="맑은 고딕"/>
      </w:rPr>
      <w:instrText>PAGE  \* Arabic  \* MERGEFORMAT</w:instrText>
    </w:r>
    <w:r w:rsidRPr="00014D3E">
      <w:rPr>
        <w:rFonts w:ascii="맑은 고딕" w:eastAsia="맑은 고딕" w:hAnsi="맑은 고딕"/>
      </w:rPr>
      <w:fldChar w:fldCharType="separate"/>
    </w:r>
    <w:r w:rsidR="00A30BBB" w:rsidRPr="00A30BBB">
      <w:rPr>
        <w:rFonts w:ascii="맑은 고딕" w:eastAsia="맑은 고딕" w:hAnsi="맑은 고딕"/>
        <w:noProof/>
        <w:lang w:val="ko-KR"/>
      </w:rPr>
      <w:t>11</w:t>
    </w:r>
    <w:r w:rsidRPr="00014D3E">
      <w:rPr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BBB" w:rsidRDefault="00844BBB">
      <w:pPr>
        <w:spacing w:before="0" w:after="0" w:line="240" w:lineRule="auto"/>
      </w:pPr>
      <w:r>
        <w:separator/>
      </w:r>
    </w:p>
  </w:footnote>
  <w:footnote w:type="continuationSeparator" w:id="0">
    <w:p w:rsidR="00844BBB" w:rsidRDefault="00844B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abstractNum w:abstractNumId="2">
    <w:nsid w:val="2E5233C6"/>
    <w:multiLevelType w:val="hybridMultilevel"/>
    <w:tmpl w:val="838ACF78"/>
    <w:lvl w:ilvl="0" w:tplc="6D9A0874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7E"/>
    <w:rsid w:val="000072E5"/>
    <w:rsid w:val="00014D3E"/>
    <w:rsid w:val="00051CEA"/>
    <w:rsid w:val="00070B1A"/>
    <w:rsid w:val="001618B9"/>
    <w:rsid w:val="001646A6"/>
    <w:rsid w:val="001978AE"/>
    <w:rsid w:val="001A489F"/>
    <w:rsid w:val="00254E88"/>
    <w:rsid w:val="002A3034"/>
    <w:rsid w:val="003D3A7C"/>
    <w:rsid w:val="003E6DFC"/>
    <w:rsid w:val="00412736"/>
    <w:rsid w:val="004147B9"/>
    <w:rsid w:val="00445B45"/>
    <w:rsid w:val="004624BE"/>
    <w:rsid w:val="004E0EFC"/>
    <w:rsid w:val="005442FF"/>
    <w:rsid w:val="005D0435"/>
    <w:rsid w:val="00610670"/>
    <w:rsid w:val="006E1BD4"/>
    <w:rsid w:val="006E2D6A"/>
    <w:rsid w:val="00731140"/>
    <w:rsid w:val="00746FF2"/>
    <w:rsid w:val="00753C88"/>
    <w:rsid w:val="008432F4"/>
    <w:rsid w:val="00844BBB"/>
    <w:rsid w:val="00873711"/>
    <w:rsid w:val="00A30BBB"/>
    <w:rsid w:val="00A616A0"/>
    <w:rsid w:val="00AD6301"/>
    <w:rsid w:val="00B87513"/>
    <w:rsid w:val="00BC18B1"/>
    <w:rsid w:val="00C5002D"/>
    <w:rsid w:val="00C73558"/>
    <w:rsid w:val="00C9709D"/>
    <w:rsid w:val="00CA6253"/>
    <w:rsid w:val="00CC679D"/>
    <w:rsid w:val="00D322EA"/>
    <w:rsid w:val="00DC243C"/>
    <w:rsid w:val="00E3637E"/>
    <w:rsid w:val="00EC2FE8"/>
    <w:rsid w:val="00F05A54"/>
    <w:rsid w:val="00F172FD"/>
    <w:rsid w:val="00F43685"/>
    <w:rsid w:val="00F66C45"/>
    <w:rsid w:val="00F72A17"/>
    <w:rsid w:val="00F8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9E6A34-2A8E-4EF7-9866-3CD00A0A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연락처 정보"/>
    <w:basedOn w:val="a1"/>
    <w:uiPriority w:val="99"/>
    <w:qFormat/>
    <w:pPr>
      <w:spacing w:before="0" w:after="0"/>
      <w:jc w:val="center"/>
    </w:pPr>
  </w:style>
  <w:style w:type="character" w:customStyle="1" w:styleId="1Char">
    <w:name w:val="제목 1 Char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Char">
    <w:name w:val="제목 2 Char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Char">
    <w:name w:val="제목 3 Char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a7">
    <w:name w:val="caption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9">
    <w:name w:val="Subtitle"/>
    <w:basedOn w:val="a1"/>
    <w:next w:val="a1"/>
    <w:link w:val="Char0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9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a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styleId="ab">
    <w:name w:val="No Spacing"/>
    <w:link w:val="Char1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har1">
    <w:name w:val="간격 없음 Char"/>
    <w:basedOn w:val="a2"/>
    <w:link w:val="ab"/>
    <w:uiPriority w:val="1"/>
    <w:rPr>
      <w:rFonts w:asciiTheme="minorHAnsi" w:eastAsiaTheme="minorEastAsia" w:hAnsiTheme="minorHAnsi" w:cstheme="minorBidi"/>
      <w:color w:val="auto"/>
    </w:rPr>
  </w:style>
  <w:style w:type="paragraph" w:styleId="ac">
    <w:name w:val="Quote"/>
    <w:basedOn w:val="a1"/>
    <w:next w:val="a1"/>
    <w:link w:val="Char2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har2">
    <w:name w:val="인용 Char"/>
    <w:basedOn w:val="a2"/>
    <w:link w:val="ac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d">
    <w:name w:val="목차 제목"/>
    <w:basedOn w:val="1"/>
    <w:next w:val="a1"/>
    <w:uiPriority w:val="39"/>
    <w:unhideWhenUsed/>
    <w:qFormat/>
    <w:pPr>
      <w:spacing w:before="0"/>
      <w:outlineLvl w:val="9"/>
    </w:pPr>
  </w:style>
  <w:style w:type="paragraph" w:styleId="ae">
    <w:name w:val="footer"/>
    <w:basedOn w:val="a1"/>
    <w:link w:val="Char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har3">
    <w:name w:val="바닥글 Char"/>
    <w:basedOn w:val="a2"/>
    <w:link w:val="ae"/>
    <w:uiPriority w:val="99"/>
    <w:rPr>
      <w:caps/>
      <w:sz w:val="16"/>
    </w:rPr>
  </w:style>
  <w:style w:type="paragraph" w:styleId="30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Char4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4">
    <w:name w:val="풍선 도움말 텍스트 Char"/>
    <w:basedOn w:val="a2"/>
    <w:link w:val="af0"/>
    <w:uiPriority w:val="99"/>
    <w:semiHidden/>
    <w:rPr>
      <w:rFonts w:ascii="Tahoma" w:eastAsia="Tahoma" w:hAnsi="Tahoma" w:cs="Tahoma"/>
      <w:sz w:val="16"/>
    </w:rPr>
  </w:style>
  <w:style w:type="paragraph" w:styleId="af1">
    <w:name w:val="Bibliography"/>
    <w:basedOn w:val="a1"/>
    <w:next w:val="a1"/>
    <w:uiPriority w:val="39"/>
    <w:unhideWhenUsed/>
  </w:style>
  <w:style w:type="paragraph" w:styleId="af2">
    <w:name w:val="header"/>
    <w:basedOn w:val="a1"/>
    <w:link w:val="Char5"/>
    <w:uiPriority w:val="99"/>
    <w:unhideWhenUsed/>
    <w:pPr>
      <w:spacing w:before="0" w:after="0" w:line="240" w:lineRule="auto"/>
    </w:pPr>
  </w:style>
  <w:style w:type="character" w:customStyle="1" w:styleId="Char5">
    <w:name w:val="머리글 Char"/>
    <w:basedOn w:val="a2"/>
    <w:link w:val="af2"/>
    <w:uiPriority w:val="99"/>
  </w:style>
  <w:style w:type="paragraph" w:styleId="af3">
    <w:name w:val="Normal Indent"/>
    <w:basedOn w:val="a1"/>
    <w:uiPriority w:val="99"/>
    <w:unhideWhenUsed/>
    <w:pPr>
      <w:ind w:left="720"/>
    </w:pPr>
  </w:style>
  <w:style w:type="character" w:customStyle="1" w:styleId="af4">
    <w:name w:val="개체 틀 텍스트"/>
    <w:basedOn w:val="a2"/>
    <w:uiPriority w:val="99"/>
    <w:semiHidden/>
    <w:rPr>
      <w:color w:val="808080"/>
    </w:rPr>
  </w:style>
  <w:style w:type="table" w:customStyle="1" w:styleId="af5">
    <w:name w:val="보고서 표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af6">
    <w:name w:val="표 눈금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4E0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\AppData\Roaming\Microsoft\Templates\&#49324;&#51652;%20&#54364;&#51648;&#44032;%20&#54252;&#54632;&#46108;%20&#54617;&#49373;%20&#48372;&#44256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FF896684141BDBB9C7C5226383C9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FB0F531-2EFB-4F76-985B-FF9CE82DB93A}"/>
      </w:docPartPr>
      <w:docPartBody>
        <w:p w:rsidR="00CA0720" w:rsidRDefault="006E09A3">
          <w:pPr>
            <w:pStyle w:val="F35FF896684141BDBB9C7C5226383C9D"/>
          </w:pPr>
          <w:r w:rsidRPr="00014D3E">
            <w:rPr>
              <w:rFonts w:ascii="맑은 고딕" w:eastAsia="맑은 고딕" w:hAnsi="맑은 고딕"/>
              <w:lang w:val="ko-KR"/>
            </w:rPr>
            <w:t>[이름]</w:t>
          </w:r>
        </w:p>
      </w:docPartBody>
    </w:docPart>
    <w:docPart>
      <w:docPartPr>
        <w:name w:val="FA62C69D03A640BDA27A8132DBC075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2D7E2B-E1EE-4953-9F99-187A1E0073C1}"/>
      </w:docPartPr>
      <w:docPartBody>
        <w:p w:rsidR="00CA0720" w:rsidRDefault="006E09A3">
          <w:pPr>
            <w:pStyle w:val="FA62C69D03A640BDA27A8132DBC0750B"/>
          </w:pPr>
          <w:r w:rsidRPr="00014D3E">
            <w:rPr>
              <w:rFonts w:ascii="맑은 고딕" w:eastAsia="맑은 고딕" w:hAnsi="맑은 고딕"/>
              <w:lang w:val="ko-KR"/>
            </w:rPr>
            <w:t>[강의 제목]</w:t>
          </w:r>
        </w:p>
      </w:docPartBody>
    </w:docPart>
    <w:docPart>
      <w:docPartPr>
        <w:name w:val="789CC3373DF946BF8F7EEA1F4FF9F98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C714056-F32F-4D51-B1A1-5571C18B3F47}"/>
      </w:docPartPr>
      <w:docPartBody>
        <w:p w:rsidR="00CA0720" w:rsidRDefault="006E09A3">
          <w:pPr>
            <w:pStyle w:val="789CC3373DF946BF8F7EEA1F4FF9F984"/>
          </w:pPr>
          <w:r w:rsidRPr="00014D3E">
            <w:rPr>
              <w:rFonts w:ascii="맑은 고딕" w:eastAsia="맑은 고딕" w:hAnsi="맑은 고딕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eastAsia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A3"/>
    <w:rsid w:val="00004A90"/>
    <w:rsid w:val="00665A94"/>
    <w:rsid w:val="006E09A3"/>
    <w:rsid w:val="00CA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1"/>
    <w:qFormat/>
    <w:pPr>
      <w:keepNext/>
      <w:keepLines/>
      <w:widowControl/>
      <w:wordWrap/>
      <w:autoSpaceDE/>
      <w:autoSpaceDN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paragraph" w:styleId="2">
    <w:name w:val="heading 2"/>
    <w:basedOn w:val="a0"/>
    <w:next w:val="a0"/>
    <w:link w:val="2Char"/>
    <w:uiPriority w:val="1"/>
    <w:unhideWhenUsed/>
    <w:qFormat/>
    <w:pPr>
      <w:keepNext/>
      <w:keepLines/>
      <w:widowControl/>
      <w:wordWrap/>
      <w:autoSpaceDE/>
      <w:autoSpaceDN/>
      <w:spacing w:before="240" w:after="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1"/>
    <w:rPr>
      <w:rFonts w:asciiTheme="majorHAnsi" w:eastAsiaTheme="majorEastAsia" w:hAnsiTheme="majorHAnsi" w:cstheme="majorBidi"/>
      <w:color w:val="5B9BD5" w:themeColor="accent1"/>
      <w:kern w:val="0"/>
      <w:sz w:val="30"/>
      <w:szCs w:val="20"/>
    </w:rPr>
  </w:style>
  <w:style w:type="character" w:customStyle="1" w:styleId="2Char">
    <w:name w:val="제목 2 Char"/>
    <w:basedOn w:val="a1"/>
    <w:link w:val="2"/>
    <w:uiPriority w:val="1"/>
    <w:rPr>
      <w:rFonts w:asciiTheme="majorHAnsi" w:eastAsiaTheme="majorEastAsia" w:hAnsiTheme="majorHAnsi" w:cstheme="majorBidi"/>
      <w:caps/>
      <w:color w:val="5B9BD5" w:themeColor="accent1"/>
      <w:kern w:val="0"/>
      <w:sz w:val="22"/>
      <w:szCs w:val="20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120" w:after="200" w:line="264" w:lineRule="auto"/>
      <w:jc w:val="left"/>
    </w:pPr>
    <w:rPr>
      <w:color w:val="595959" w:themeColor="text1" w:themeTint="A6"/>
      <w:kern w:val="0"/>
      <w:szCs w:val="20"/>
    </w:rPr>
  </w:style>
  <w:style w:type="paragraph" w:customStyle="1" w:styleId="03DF20DCA71147E3BA4C9F3844A4078B">
    <w:name w:val="03DF20DCA71147E3BA4C9F3844A4078B"/>
    <w:pPr>
      <w:widowControl w:val="0"/>
      <w:wordWrap w:val="0"/>
      <w:autoSpaceDE w:val="0"/>
      <w:autoSpaceDN w:val="0"/>
    </w:pPr>
  </w:style>
  <w:style w:type="paragraph" w:customStyle="1" w:styleId="F35FF896684141BDBB9C7C5226383C9D">
    <w:name w:val="F35FF896684141BDBB9C7C5226383C9D"/>
    <w:pPr>
      <w:widowControl w:val="0"/>
      <w:wordWrap w:val="0"/>
      <w:autoSpaceDE w:val="0"/>
      <w:autoSpaceDN w:val="0"/>
    </w:pPr>
  </w:style>
  <w:style w:type="paragraph" w:customStyle="1" w:styleId="FA62C69D03A640BDA27A8132DBC0750B">
    <w:name w:val="FA62C69D03A640BDA27A8132DBC0750B"/>
    <w:pPr>
      <w:widowControl w:val="0"/>
      <w:wordWrap w:val="0"/>
      <w:autoSpaceDE w:val="0"/>
      <w:autoSpaceDN w:val="0"/>
    </w:pPr>
  </w:style>
  <w:style w:type="paragraph" w:customStyle="1" w:styleId="789CC3373DF946BF8F7EEA1F4FF9F984">
    <w:name w:val="789CC3373DF946BF8F7EEA1F4FF9F98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황정담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2953A9-D3DB-4E8B-846E-3CCB4A1CF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B45A3-73D3-41B3-AB3E-7C8B36F7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사진 표지가 포함된 학생 보고서</Template>
  <TotalTime>33</TotalTime>
  <Pages>12</Pages>
  <Words>1149</Words>
  <Characters>6552</Characters>
  <Application>Microsoft Office Word</Application>
  <DocSecurity>0</DocSecurity>
  <Lines>54</Lines>
  <Paragraphs>15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   운영체제   ]</vt:lpstr>
      <vt:lpstr/>
      <vt:lpstr>&lt;지금 바로 시작</vt:lpstr>
      <vt:lpstr>보고서 꾸미기</vt:lpstr>
      <vt:lpstr>보고서 마무리</vt:lpstr>
      <vt:lpstr>    목차 추가</vt:lpstr>
      <vt:lpstr>    참고 문헌 추가</vt:lpstr>
    </vt:vector>
  </TitlesOfParts>
  <Company/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  네트워크 최신기술   ]</dc:title>
  <dc:subject>[    MSNORT    ]</dc:subject>
  <dc:creator>컴퓨터공학부</dc:creator>
  <cp:keywords>20123434</cp:keywords>
  <cp:lastModifiedBy>다미다미</cp:lastModifiedBy>
  <cp:revision>21</cp:revision>
  <dcterms:created xsi:type="dcterms:W3CDTF">2015-03-30T04:46:00Z</dcterms:created>
  <dcterms:modified xsi:type="dcterms:W3CDTF">2015-05-06T12:37:00Z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